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1C1A5" w14:textId="139CC549" w:rsidR="008D6A94" w:rsidRPr="00FD1E27" w:rsidRDefault="001F337D" w:rsidP="00DA511D">
      <w:pPr>
        <w:pStyle w:val="Titel"/>
        <w:tabs>
          <w:tab w:val="center" w:pos="3727"/>
        </w:tabs>
        <w:rPr>
          <w:sz w:val="22"/>
          <w:szCs w:val="22"/>
        </w:rPr>
      </w:pPr>
      <w:sdt>
        <w:sdtPr>
          <w:rPr>
            <w:rStyle w:val="HeaderChar"/>
          </w:rPr>
          <w:alias w:val="Title"/>
          <w:tag w:val="Title"/>
          <w:id w:val="-95483127"/>
          <w:placeholder>
            <w:docPart w:val="29923A51C36FFA48842A606E343F9BC0"/>
          </w:placeholder>
        </w:sdtPr>
        <w:sdtEndPr>
          <w:rPr>
            <w:rStyle w:val="DefaultParagraphFont"/>
            <w:sz w:val="22"/>
            <w:szCs w:val="22"/>
          </w:rPr>
        </w:sdtEndPr>
        <w:sdtContent>
          <w:r w:rsidR="000D549B">
            <w:rPr>
              <w:rStyle w:val="HeaderChar"/>
            </w:rPr>
            <w:t>2DV60</w:t>
          </w:r>
          <w:r w:rsidR="00161C92">
            <w:rPr>
              <w:rStyle w:val="HeaderChar"/>
            </w:rPr>
            <w:t>8</w:t>
          </w:r>
          <w:r w:rsidR="00C7483A">
            <w:rPr>
              <w:rStyle w:val="HeaderChar"/>
            </w:rPr>
            <w:t xml:space="preserve"> Assignment 1</w:t>
          </w:r>
        </w:sdtContent>
      </w:sdt>
      <w:r w:rsidR="00DA511D">
        <w:rPr>
          <w:rStyle w:val="HeaderChar"/>
        </w:rPr>
        <w:tab/>
      </w:r>
    </w:p>
    <w:sdt>
      <w:sdtPr>
        <w:rPr>
          <w:rStyle w:val="HeaderChar"/>
          <w:sz w:val="36"/>
          <w:szCs w:val="36"/>
        </w:rPr>
        <w:alias w:val="Subtitle"/>
        <w:tag w:val="Subtitle"/>
        <w:id w:val="-1778256463"/>
        <w:placeholder>
          <w:docPart w:val="7D0AC32F5575CF448BF90EEEFCB9D2D1"/>
        </w:placeholder>
        <w:text/>
      </w:sdtPr>
      <w:sdtEndPr>
        <w:rPr>
          <w:rStyle w:val="HeaderChar"/>
        </w:rPr>
      </w:sdtEndPr>
      <w:sdtContent>
        <w:p w14:paraId="044E9D9A" w14:textId="57E8EC2E" w:rsidR="008D6A94" w:rsidRPr="00B8348A" w:rsidRDefault="00C7483A" w:rsidP="008D6A94">
          <w:pPr>
            <w:pStyle w:val="Dokumenttyp"/>
            <w:rPr>
              <w:i/>
              <w:sz w:val="36"/>
              <w:szCs w:val="36"/>
            </w:rPr>
          </w:pPr>
          <w:r w:rsidRPr="00B8348A">
            <w:rPr>
              <w:rStyle w:val="HeaderChar"/>
              <w:sz w:val="36"/>
              <w:szCs w:val="36"/>
            </w:rPr>
            <w:t xml:space="preserve">Software </w:t>
          </w:r>
          <w:r w:rsidR="00161C92">
            <w:rPr>
              <w:rStyle w:val="HeaderChar"/>
              <w:sz w:val="36"/>
              <w:szCs w:val="36"/>
            </w:rPr>
            <w:t>Design</w:t>
          </w:r>
        </w:p>
      </w:sdtContent>
    </w:sdt>
    <w:p w14:paraId="5700DB6F" w14:textId="77777777" w:rsidR="00860659" w:rsidRPr="00FD1E27" w:rsidRDefault="00860659" w:rsidP="00860659">
      <w:pPr>
        <w:pStyle w:val="Dokumenttyp"/>
        <w:rPr>
          <w:i/>
          <w:sz w:val="36"/>
          <w:szCs w:val="36"/>
        </w:rPr>
      </w:pPr>
    </w:p>
    <w:p w14:paraId="56EF1DE5" w14:textId="1337AE50" w:rsidR="00AC0E6A" w:rsidRPr="00FD1E27" w:rsidRDefault="00AC0E6A" w:rsidP="00EF4EF0">
      <w:pPr>
        <w:rPr>
          <w:sz w:val="36"/>
          <w:szCs w:val="36"/>
        </w:rPr>
      </w:pPr>
    </w:p>
    <w:p w14:paraId="31107051" w14:textId="33AB6D87" w:rsidR="003F6705" w:rsidRPr="00161C92" w:rsidRDefault="005752B8" w:rsidP="00401852">
      <w:pPr>
        <w:rPr>
          <w:sz w:val="36"/>
          <w:szCs w:val="36"/>
        </w:rPr>
        <w:sectPr w:rsidR="003F6705" w:rsidRPr="00161C92" w:rsidSect="00C51B94">
          <w:headerReference w:type="default" r:id="rId8"/>
          <w:footerReference w:type="even" r:id="rId9"/>
          <w:headerReference w:type="first" r:id="rId10"/>
          <w:footerReference w:type="first" r:id="rId11"/>
          <w:pgSz w:w="11906" w:h="16838" w:code="9"/>
          <w:pgMar w:top="2268" w:right="1701" w:bottom="2155" w:left="2750" w:header="567" w:footer="567" w:gutter="0"/>
          <w:cols w:space="708"/>
          <w:titlePg/>
          <w:docGrid w:linePitch="360"/>
        </w:sectPr>
      </w:pPr>
      <w:r w:rsidRPr="00FD1E27">
        <w:rPr>
          <w:i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2DDD8" wp14:editId="32955B18">
                <wp:simplePos x="0" y="0"/>
                <wp:positionH relativeFrom="column">
                  <wp:posOffset>2781300</wp:posOffset>
                </wp:positionH>
                <wp:positionV relativeFrom="bottomMargin">
                  <wp:posOffset>-38100</wp:posOffset>
                </wp:positionV>
                <wp:extent cx="2858135" cy="1238250"/>
                <wp:effectExtent l="0" t="0" r="0" b="0"/>
                <wp:wrapNone/>
                <wp:docPr id="25" name="Textru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9C74" w14:textId="38F1DB2A" w:rsidR="005752B8" w:rsidRPr="0054598E" w:rsidRDefault="005752B8" w:rsidP="005752B8">
                            <w:pPr>
                              <w:pStyle w:val="Frfattarruta"/>
                              <w:rPr>
                                <w:i w:val="0"/>
                              </w:rPr>
                            </w:pPr>
                            <w:r w:rsidRPr="0054598E">
                              <w:t>Author:</w:t>
                            </w:r>
                            <w:r w:rsidRPr="0054598E">
                              <w:rPr>
                                <w:i w:val="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 w:val="0"/>
                                </w:rPr>
                                <w:id w:val="1211922363"/>
                                <w:text/>
                              </w:sdtPr>
                              <w:sdtEndPr/>
                              <w:sdtContent>
                                <w:r w:rsidR="005A7F0B" w:rsidRPr="00EC09F5">
                                  <w:rPr>
                                    <w:i w:val="0"/>
                                  </w:rPr>
                                  <w:t>Yetnayet Belachew</w:t>
                                </w:r>
                              </w:sdtContent>
                            </w:sdt>
                          </w:p>
                          <w:p w14:paraId="6E0B3330" w14:textId="2370D258" w:rsidR="005752B8" w:rsidRPr="009D6689" w:rsidRDefault="005752B8" w:rsidP="005752B8">
                            <w:pPr>
                              <w:pStyle w:val="Frfattarruta"/>
                              <w:rPr>
                                <w:i w:val="0"/>
                              </w:rPr>
                            </w:pPr>
                            <w:r w:rsidRPr="0054598E">
                              <w:t xml:space="preserve">Supervisor: </w:t>
                            </w:r>
                            <w:sdt>
                              <w:sdtPr>
                                <w:rPr>
                                  <w:rFonts w:ascii="TimesNewRomanPSMT" w:eastAsia="Times New Roman" w:hAnsi="TimesNewRomanPSMT" w:cs="Times New Roman"/>
                                  <w:i w:val="0"/>
                                  <w:iCs/>
                                  <w:color w:val="auto"/>
                                  <w:lang w:val="en-SE" w:eastAsia="en-GB"/>
                                </w:rPr>
                                <w:id w:val="-1261753852"/>
                                <w:text/>
                              </w:sdtPr>
                              <w:sdtContent>
                                <w:r w:rsidR="00161C92" w:rsidRPr="00161C92">
                                  <w:rPr>
                                    <w:rFonts w:ascii="TimesNewRomanPSMT" w:eastAsia="Times New Roman" w:hAnsi="TimesNewRomanPSMT" w:cs="Times New Roman"/>
                                    <w:i w:val="0"/>
                                    <w:iCs/>
                                    <w:color w:val="auto"/>
                                    <w:lang w:val="en-SE" w:eastAsia="en-GB"/>
                                  </w:rPr>
                                  <w:t>Mauro Caporuscio</w:t>
                                </w:r>
                              </w:sdtContent>
                            </w:sdt>
                          </w:p>
                          <w:p w14:paraId="3EB7B7D1" w14:textId="2E35AD85" w:rsidR="005752B8" w:rsidRPr="009D6689" w:rsidRDefault="005752B8" w:rsidP="005752B8">
                            <w:pPr>
                              <w:pStyle w:val="Frfattarruta"/>
                            </w:pPr>
                            <w:r w:rsidRPr="009D6689">
                              <w:t xml:space="preserve">Subject: </w:t>
                            </w:r>
                            <w:sdt>
                              <w:sdtPr>
                                <w:rPr>
                                  <w:rFonts w:ascii="TimesNewRomanPSMT" w:eastAsia="Times New Roman" w:hAnsi="TimesNewRomanPSMT" w:cs="Times New Roman"/>
                                  <w:i w:val="0"/>
                                  <w:iCs/>
                                  <w:color w:val="auto"/>
                                  <w:lang w:val="en-SE" w:eastAsia="en-GB"/>
                                </w:rPr>
                                <w:id w:val="-449786858"/>
                                <w:text/>
                              </w:sdtPr>
                              <w:sdtContent>
                                <w:r w:rsidR="00161C92" w:rsidRPr="00161C92">
                                  <w:rPr>
                                    <w:rFonts w:ascii="TimesNewRomanPSMT" w:eastAsia="Times New Roman" w:hAnsi="TimesNewRomanPSMT" w:cs="Times New Roman"/>
                                    <w:i w:val="0"/>
                                    <w:iCs/>
                                    <w:color w:val="auto"/>
                                    <w:lang w:val="en-SE" w:eastAsia="en-GB"/>
                                  </w:rPr>
                                  <w:t>software design</w:t>
                                </w:r>
                              </w:sdtContent>
                            </w:sdt>
                          </w:p>
                          <w:p w14:paraId="29139EAD" w14:textId="18A998B5" w:rsidR="005752B8" w:rsidRPr="009D6689" w:rsidRDefault="008302FC" w:rsidP="005752B8">
                            <w:pPr>
                              <w:pStyle w:val="Frfattarruta"/>
                            </w:pPr>
                            <w:r>
                              <w:t>semester</w:t>
                            </w:r>
                            <w:r w:rsidR="005752B8" w:rsidRPr="009D6689">
                              <w:t xml:space="preserve">: </w:t>
                            </w:r>
                            <w:sdt>
                              <w:sdtPr>
                                <w:rPr>
                                  <w:i w:val="0"/>
                                </w:rPr>
                                <w:id w:val="6107969"/>
                                <w:text/>
                              </w:sdtPr>
                              <w:sdtEndPr/>
                              <w:sdtContent>
                                <w:r w:rsidRPr="008302FC">
                                  <w:rPr>
                                    <w:i w:val="0"/>
                                  </w:rPr>
                                  <w:t>2022</w:t>
                                </w:r>
                              </w:sdtContent>
                            </w:sdt>
                          </w:p>
                          <w:p w14:paraId="70BB0CD7" w14:textId="2A3CDAD1" w:rsidR="005752B8" w:rsidRPr="008302FC" w:rsidRDefault="005752B8" w:rsidP="005752B8">
                            <w:pPr>
                              <w:pStyle w:val="Frfattarruta"/>
                              <w:rPr>
                                <w:i w:val="0"/>
                              </w:rPr>
                            </w:pPr>
                            <w:r w:rsidRPr="008302FC">
                              <w:t xml:space="preserve">Course code: </w:t>
                            </w:r>
                            <w:sdt>
                              <w:sdtPr>
                                <w:rPr>
                                  <w:i w:val="0"/>
                                </w:rPr>
                                <w:id w:val="880205199"/>
                                <w:text/>
                              </w:sdtPr>
                              <w:sdtEndPr/>
                              <w:sdtContent>
                                <w:r w:rsidR="005A7F0B" w:rsidRPr="008302FC">
                                  <w:rPr>
                                    <w:i w:val="0"/>
                                  </w:rPr>
                                  <w:t>2DV60</w:t>
                                </w:r>
                                <w:r w:rsidR="00161C92">
                                  <w:rPr>
                                    <w:i w:val="0"/>
                                  </w:rPr>
                                  <w:t>8</w:t>
                                </w:r>
                              </w:sdtContent>
                            </w:sdt>
                          </w:p>
                          <w:p w14:paraId="52E88492" w14:textId="77777777" w:rsidR="005752B8" w:rsidRPr="008302FC" w:rsidRDefault="005752B8" w:rsidP="00575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2DDD8" id="_x0000_t202" coordsize="21600,21600" o:spt="202" path="m,l,21600r21600,l21600,xe">
                <v:stroke joinstyle="miter"/>
                <v:path gradientshapeok="t" o:connecttype="rect"/>
              </v:shapetype>
              <v:shape id="Textruta 25" o:spid="_x0000_s1026" type="#_x0000_t202" style="position:absolute;margin-left:219pt;margin-top:-3pt;width:225.05pt;height:9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" filled="f" stroked="f">
                <v:textbox>
                  <w:txbxContent>
                    <w:p w14:paraId="414A9C74" w14:textId="38F1DB2A" w:rsidR="005752B8" w:rsidRPr="0054598E" w:rsidRDefault="005752B8" w:rsidP="005752B8">
                      <w:pPr>
                        <w:pStyle w:val="Frfattarruta"/>
                        <w:rPr>
                          <w:i w:val="0"/>
                        </w:rPr>
                      </w:pPr>
                      <w:r w:rsidRPr="0054598E">
                        <w:t>Author:</w:t>
                      </w:r>
                      <w:r w:rsidRPr="0054598E">
                        <w:rPr>
                          <w:i w:val="0"/>
                        </w:rPr>
                        <w:t xml:space="preserve"> </w:t>
                      </w:r>
                      <w:sdt>
                        <w:sdtPr>
                          <w:rPr>
                            <w:i w:val="0"/>
                          </w:rPr>
                          <w:id w:val="1211922363"/>
                          <w:text/>
                        </w:sdtPr>
                        <w:sdtEndPr/>
                        <w:sdtContent>
                          <w:r w:rsidR="005A7F0B" w:rsidRPr="00EC09F5">
                            <w:rPr>
                              <w:i w:val="0"/>
                            </w:rPr>
                            <w:t>Yetnayet Belachew</w:t>
                          </w:r>
                        </w:sdtContent>
                      </w:sdt>
                    </w:p>
                    <w:p w14:paraId="6E0B3330" w14:textId="2370D258" w:rsidR="005752B8" w:rsidRPr="009D6689" w:rsidRDefault="005752B8" w:rsidP="005752B8">
                      <w:pPr>
                        <w:pStyle w:val="Frfattarruta"/>
                        <w:rPr>
                          <w:i w:val="0"/>
                        </w:rPr>
                      </w:pPr>
                      <w:r w:rsidRPr="0054598E">
                        <w:t xml:space="preserve">Supervisor: </w:t>
                      </w:r>
                      <w:sdt>
                        <w:sdtPr>
                          <w:rPr>
                            <w:rFonts w:ascii="TimesNewRomanPSMT" w:eastAsia="Times New Roman" w:hAnsi="TimesNewRomanPSMT" w:cs="Times New Roman"/>
                            <w:i w:val="0"/>
                            <w:iCs/>
                            <w:color w:val="auto"/>
                            <w:lang w:val="en-SE" w:eastAsia="en-GB"/>
                          </w:rPr>
                          <w:id w:val="-1261753852"/>
                          <w:text/>
                        </w:sdtPr>
                        <w:sdtContent>
                          <w:r w:rsidR="00161C92" w:rsidRPr="00161C92">
                            <w:rPr>
                              <w:rFonts w:ascii="TimesNewRomanPSMT" w:eastAsia="Times New Roman" w:hAnsi="TimesNewRomanPSMT" w:cs="Times New Roman"/>
                              <w:i w:val="0"/>
                              <w:iCs/>
                              <w:color w:val="auto"/>
                              <w:lang w:val="en-SE" w:eastAsia="en-GB"/>
                            </w:rPr>
                            <w:t>Mauro Caporuscio</w:t>
                          </w:r>
                        </w:sdtContent>
                      </w:sdt>
                    </w:p>
                    <w:p w14:paraId="3EB7B7D1" w14:textId="2E35AD85" w:rsidR="005752B8" w:rsidRPr="009D6689" w:rsidRDefault="005752B8" w:rsidP="005752B8">
                      <w:pPr>
                        <w:pStyle w:val="Frfattarruta"/>
                      </w:pPr>
                      <w:r w:rsidRPr="009D6689">
                        <w:t xml:space="preserve">Subject: </w:t>
                      </w:r>
                      <w:sdt>
                        <w:sdtPr>
                          <w:rPr>
                            <w:rFonts w:ascii="TimesNewRomanPSMT" w:eastAsia="Times New Roman" w:hAnsi="TimesNewRomanPSMT" w:cs="Times New Roman"/>
                            <w:i w:val="0"/>
                            <w:iCs/>
                            <w:color w:val="auto"/>
                            <w:lang w:val="en-SE" w:eastAsia="en-GB"/>
                          </w:rPr>
                          <w:id w:val="-449786858"/>
                          <w:text/>
                        </w:sdtPr>
                        <w:sdtContent>
                          <w:r w:rsidR="00161C92" w:rsidRPr="00161C92">
                            <w:rPr>
                              <w:rFonts w:ascii="TimesNewRomanPSMT" w:eastAsia="Times New Roman" w:hAnsi="TimesNewRomanPSMT" w:cs="Times New Roman"/>
                              <w:i w:val="0"/>
                              <w:iCs/>
                              <w:color w:val="auto"/>
                              <w:lang w:val="en-SE" w:eastAsia="en-GB"/>
                            </w:rPr>
                            <w:t>software design</w:t>
                          </w:r>
                        </w:sdtContent>
                      </w:sdt>
                    </w:p>
                    <w:p w14:paraId="29139EAD" w14:textId="18A998B5" w:rsidR="005752B8" w:rsidRPr="009D6689" w:rsidRDefault="008302FC" w:rsidP="005752B8">
                      <w:pPr>
                        <w:pStyle w:val="Frfattarruta"/>
                      </w:pPr>
                      <w:r>
                        <w:t>semester</w:t>
                      </w:r>
                      <w:r w:rsidR="005752B8" w:rsidRPr="009D6689">
                        <w:t xml:space="preserve">: </w:t>
                      </w:r>
                      <w:sdt>
                        <w:sdtPr>
                          <w:rPr>
                            <w:i w:val="0"/>
                          </w:rPr>
                          <w:id w:val="6107969"/>
                          <w:text/>
                        </w:sdtPr>
                        <w:sdtEndPr/>
                        <w:sdtContent>
                          <w:r w:rsidRPr="008302FC">
                            <w:rPr>
                              <w:i w:val="0"/>
                            </w:rPr>
                            <w:t>2022</w:t>
                          </w:r>
                        </w:sdtContent>
                      </w:sdt>
                    </w:p>
                    <w:p w14:paraId="70BB0CD7" w14:textId="2A3CDAD1" w:rsidR="005752B8" w:rsidRPr="008302FC" w:rsidRDefault="005752B8" w:rsidP="005752B8">
                      <w:pPr>
                        <w:pStyle w:val="Frfattarruta"/>
                        <w:rPr>
                          <w:i w:val="0"/>
                        </w:rPr>
                      </w:pPr>
                      <w:r w:rsidRPr="008302FC">
                        <w:t xml:space="preserve">Course code: </w:t>
                      </w:r>
                      <w:sdt>
                        <w:sdtPr>
                          <w:rPr>
                            <w:i w:val="0"/>
                          </w:rPr>
                          <w:id w:val="880205199"/>
                          <w:text/>
                        </w:sdtPr>
                        <w:sdtEndPr/>
                        <w:sdtContent>
                          <w:r w:rsidR="005A7F0B" w:rsidRPr="008302FC">
                            <w:rPr>
                              <w:i w:val="0"/>
                            </w:rPr>
                            <w:t>2DV60</w:t>
                          </w:r>
                          <w:r w:rsidR="00161C92">
                            <w:rPr>
                              <w:i w:val="0"/>
                            </w:rPr>
                            <w:t>8</w:t>
                          </w:r>
                        </w:sdtContent>
                      </w:sdt>
                    </w:p>
                    <w:p w14:paraId="52E88492" w14:textId="77777777" w:rsidR="005752B8" w:rsidRPr="008302FC" w:rsidRDefault="005752B8" w:rsidP="005752B8"/>
                  </w:txbxContent>
                </v:textbox>
                <w10:wrap anchory="margin"/>
              </v:shape>
            </w:pict>
          </mc:Fallback>
        </mc:AlternateContent>
      </w:r>
    </w:p>
    <w:p w14:paraId="1A3DE1B6" w14:textId="77777777" w:rsidR="00F4047D" w:rsidRPr="00F4047D" w:rsidRDefault="00F4047D" w:rsidP="00F4047D">
      <w:pPr>
        <w:pStyle w:val="Default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047D">
        <w:rPr>
          <w:rFonts w:asciiTheme="majorHAnsi" w:hAnsiTheme="majorHAnsi" w:cstheme="majorHAnsi"/>
          <w:b/>
          <w:sz w:val="30"/>
          <w:szCs w:val="30"/>
        </w:rPr>
        <w:lastRenderedPageBreak/>
        <w:t>canvas Learning Management System (LMS)</w:t>
      </w:r>
    </w:p>
    <w:sdt>
      <w:sdtPr>
        <w:rPr>
          <w:rFonts w:asciiTheme="minorHAnsi" w:eastAsia="Times New Roman" w:hAnsiTheme="minorHAnsi" w:cstheme="minorHAnsi"/>
          <w:color w:val="auto"/>
          <w:sz w:val="24"/>
          <w:szCs w:val="24"/>
          <w:lang w:val="sv-SE" w:eastAsia="sv-SE"/>
        </w:rPr>
        <w:id w:val="98558936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000000"/>
          <w:sz w:val="22"/>
          <w:szCs w:val="22"/>
          <w:lang w:val="en-US" w:eastAsia="en-US"/>
        </w:rPr>
      </w:sdtEndPr>
      <w:sdtContent>
        <w:p w14:paraId="5308BF35" w14:textId="77777777" w:rsidR="00F4047D" w:rsidRPr="00F4047D" w:rsidRDefault="00F4047D" w:rsidP="00F4047D">
          <w:pPr>
            <w:pStyle w:val="TOCHeading"/>
            <w:rPr>
              <w:rFonts w:asciiTheme="minorHAnsi" w:hAnsiTheme="minorHAnsi" w:cstheme="minorHAnsi"/>
            </w:rPr>
          </w:pPr>
          <w:r w:rsidRPr="00F4047D">
            <w:rPr>
              <w:rFonts w:asciiTheme="minorHAnsi" w:hAnsiTheme="minorHAnsi" w:cstheme="minorHAnsi"/>
            </w:rPr>
            <w:t>Table of Contents</w:t>
          </w:r>
        </w:p>
        <w:p w14:paraId="119C4805" w14:textId="77777777" w:rsidR="00F4047D" w:rsidRPr="00F4047D" w:rsidRDefault="00F4047D" w:rsidP="001F337D">
          <w:pPr>
            <w:pStyle w:val="TOC1"/>
            <w:rPr>
              <w:rFonts w:eastAsiaTheme="minorEastAsia"/>
            </w:rPr>
          </w:pPr>
          <w:r w:rsidRPr="00F4047D">
            <w:rPr>
              <w:noProof w:val="0"/>
            </w:rPr>
            <w:fldChar w:fldCharType="begin"/>
          </w:r>
          <w:r w:rsidRPr="00F4047D">
            <w:instrText xml:space="preserve"> TOC \o "1-3" \h \z \u </w:instrText>
          </w:r>
          <w:r w:rsidRPr="00F4047D">
            <w:rPr>
              <w:noProof w:val="0"/>
            </w:rPr>
            <w:fldChar w:fldCharType="separate"/>
          </w:r>
          <w:hyperlink w:anchor="_Toc95511677" w:history="1">
            <w:r w:rsidRPr="00F4047D">
              <w:rPr>
                <w:rStyle w:val="Hyperlink"/>
              </w:rPr>
              <w:t>1 Steakholdres of canvas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_Toc95511677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2</w:t>
            </w:r>
            <w:r w:rsidRPr="00F4047D">
              <w:rPr>
                <w:webHidden/>
              </w:rPr>
              <w:fldChar w:fldCharType="end"/>
            </w:r>
          </w:hyperlink>
        </w:p>
        <w:p w14:paraId="3383B3A5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r w:rsidRPr="00F4047D">
            <w:fldChar w:fldCharType="begin"/>
          </w:r>
          <w:r w:rsidRPr="00F4047D">
            <w:instrText xml:space="preserve"> HYPERLINK \l "_Toc95511678" </w:instrText>
          </w:r>
          <w:r w:rsidRPr="00F4047D">
            <w:fldChar w:fldCharType="separate"/>
          </w:r>
          <w:r w:rsidRPr="00F4047D">
            <w:rPr>
              <w:rStyle w:val="Hyperlink"/>
            </w:rPr>
            <w:t xml:space="preserve">1.1 </w:t>
          </w:r>
          <w:r w:rsidRPr="00F4047D">
            <w:rPr>
              <w:rStyle w:val="Hyperlink"/>
              <w:bCs/>
              <w:shd w:val="clear" w:color="auto" w:fill="FFFFFF"/>
            </w:rPr>
            <w:t>Internal stakeholders of Canvas</w:t>
          </w:r>
          <w:r w:rsidRPr="00F4047D">
            <w:rPr>
              <w:webHidden/>
            </w:rPr>
            <w:tab/>
          </w:r>
          <w:r w:rsidRPr="00F4047D">
            <w:rPr>
              <w:webHidden/>
            </w:rPr>
            <w:fldChar w:fldCharType="begin"/>
          </w:r>
          <w:r w:rsidRPr="00F4047D">
            <w:rPr>
              <w:webHidden/>
            </w:rPr>
            <w:instrText xml:space="preserve"> PAGEREF _Toc95511678 \h </w:instrText>
          </w:r>
          <w:r w:rsidRPr="00F4047D">
            <w:rPr>
              <w:webHidden/>
            </w:rPr>
          </w:r>
          <w:r w:rsidRPr="00F4047D">
            <w:rPr>
              <w:webHidden/>
            </w:rPr>
            <w:fldChar w:fldCharType="separate"/>
          </w:r>
          <w:r w:rsidRPr="00F4047D">
            <w:rPr>
              <w:webHidden/>
            </w:rPr>
            <w:t>2</w:t>
          </w:r>
          <w:r w:rsidRPr="00F4047D">
            <w:rPr>
              <w:webHidden/>
            </w:rPr>
            <w:fldChar w:fldCharType="end"/>
          </w:r>
          <w:r w:rsidRPr="00F4047D">
            <w:fldChar w:fldCharType="end"/>
          </w:r>
        </w:p>
        <w:p w14:paraId="5E8F93E3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79" w:history="1">
            <w:r w:rsidRPr="00F4047D">
              <w:rPr>
                <w:rStyle w:val="Hyperlink"/>
              </w:rPr>
              <w:t>1.2</w:t>
            </w:r>
            <w:r w:rsidRPr="00F4047D">
              <w:rPr>
                <w:rStyle w:val="Hyperlink"/>
                <w:bCs/>
                <w:shd w:val="clear" w:color="auto" w:fill="FFFFFF"/>
              </w:rPr>
              <w:t>External stakeholders of Amazon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_Toc95511679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2</w:t>
            </w:r>
            <w:r w:rsidRPr="00F4047D">
              <w:rPr>
                <w:webHidden/>
              </w:rPr>
              <w:fldChar w:fldCharType="end"/>
            </w:r>
          </w:hyperlink>
        </w:p>
        <w:p w14:paraId="4529483A" w14:textId="77777777" w:rsidR="00F4047D" w:rsidRPr="00F4047D" w:rsidRDefault="00F4047D" w:rsidP="001F337D">
          <w:pPr>
            <w:pStyle w:val="TOC1"/>
            <w:rPr>
              <w:rFonts w:eastAsiaTheme="minorEastAsia"/>
            </w:rPr>
          </w:pPr>
          <w:hyperlink w:anchor="_Toc95511680" w:history="1">
            <w:r w:rsidRPr="00F4047D">
              <w:rPr>
                <w:rStyle w:val="Hyperlink"/>
              </w:rPr>
              <w:t xml:space="preserve">2 </w:t>
            </w:r>
            <w:r w:rsidRPr="00F4047D">
              <w:rPr>
                <w:rStyle w:val="Hyperlink"/>
                <w:shd w:val="clear" w:color="auto" w:fill="FFFFFF"/>
              </w:rPr>
              <w:t>functional Requirements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_Toc95511680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2</w:t>
            </w:r>
            <w:r w:rsidRPr="00F4047D">
              <w:rPr>
                <w:webHidden/>
              </w:rPr>
              <w:fldChar w:fldCharType="end"/>
            </w:r>
          </w:hyperlink>
        </w:p>
        <w:p w14:paraId="5BC4ADF6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81" w:history="1">
            <w:r w:rsidRPr="00F4047D">
              <w:rPr>
                <w:rStyle w:val="Hyperlink"/>
              </w:rPr>
              <w:t>2.1 Requirement 1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_Toc95511681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2</w:t>
            </w:r>
            <w:r w:rsidRPr="00F4047D">
              <w:rPr>
                <w:webHidden/>
              </w:rPr>
              <w:fldChar w:fldCharType="end"/>
            </w:r>
          </w:hyperlink>
        </w:p>
        <w:p w14:paraId="2352AEDB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82" w:history="1">
            <w:r w:rsidRPr="00F4047D">
              <w:rPr>
                <w:rStyle w:val="Hyperlink"/>
              </w:rPr>
              <w:t>2.2 Requirement 2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_Toc95511682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3</w:t>
            </w:r>
            <w:r w:rsidRPr="00F4047D">
              <w:rPr>
                <w:webHidden/>
              </w:rPr>
              <w:fldChar w:fldCharType="end"/>
            </w:r>
          </w:hyperlink>
        </w:p>
        <w:p w14:paraId="360ABE08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83" w:history="1">
            <w:r w:rsidRPr="00F4047D">
              <w:rPr>
                <w:rStyle w:val="Hyperlink"/>
              </w:rPr>
              <w:t>2.3 Requirement 3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_Toc95511683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3</w:t>
            </w:r>
            <w:r w:rsidRPr="00F4047D">
              <w:rPr>
                <w:webHidden/>
              </w:rPr>
              <w:fldChar w:fldCharType="end"/>
            </w:r>
          </w:hyperlink>
        </w:p>
        <w:p w14:paraId="552914C4" w14:textId="77777777" w:rsidR="00F4047D" w:rsidRPr="00F4047D" w:rsidRDefault="00F4047D" w:rsidP="001F337D">
          <w:pPr>
            <w:pStyle w:val="TOC1"/>
            <w:rPr>
              <w:rFonts w:eastAsiaTheme="minorEastAsia"/>
            </w:rPr>
          </w:pPr>
          <w:hyperlink w:anchor="_Toc95511684" w:history="1">
            <w:r w:rsidRPr="00F4047D">
              <w:rPr>
                <w:rStyle w:val="Hyperlink"/>
              </w:rPr>
              <w:t>3 Non-functional Requirements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_Toc95511684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3</w:t>
            </w:r>
            <w:r w:rsidRPr="00F4047D">
              <w:rPr>
                <w:webHidden/>
              </w:rPr>
              <w:fldChar w:fldCharType="end"/>
            </w:r>
          </w:hyperlink>
        </w:p>
        <w:p w14:paraId="240E9792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85" w:history="1">
            <w:r w:rsidRPr="00F4047D">
              <w:rPr>
                <w:rStyle w:val="Hyperlink"/>
              </w:rPr>
              <w:t>3.1 Non-functional Requirement 1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_Toc95511685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3</w:t>
            </w:r>
            <w:r w:rsidRPr="00F4047D">
              <w:rPr>
                <w:webHidden/>
              </w:rPr>
              <w:fldChar w:fldCharType="end"/>
            </w:r>
          </w:hyperlink>
        </w:p>
        <w:p w14:paraId="5ED972E3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86" w:history="1">
            <w:r w:rsidRPr="00F4047D">
              <w:rPr>
                <w:rStyle w:val="Hyperlink"/>
              </w:rPr>
              <w:t>3.2 Non-functional Requirement 1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_Toc95511686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3</w:t>
            </w:r>
            <w:r w:rsidRPr="00F4047D">
              <w:rPr>
                <w:webHidden/>
              </w:rPr>
              <w:fldChar w:fldCharType="end"/>
            </w:r>
          </w:hyperlink>
        </w:p>
        <w:p w14:paraId="571946CE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87" w:history="1">
            <w:r w:rsidRPr="00F4047D">
              <w:rPr>
                <w:rStyle w:val="Hyperlink"/>
              </w:rPr>
              <w:t>3.3 Non –functional Requirements3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_Toc95511687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3</w:t>
            </w:r>
            <w:r w:rsidRPr="00F4047D">
              <w:rPr>
                <w:webHidden/>
              </w:rPr>
              <w:fldChar w:fldCharType="end"/>
            </w:r>
          </w:hyperlink>
        </w:p>
        <w:p w14:paraId="7FBE2C97" w14:textId="77777777" w:rsidR="00F4047D" w:rsidRPr="00F4047D" w:rsidRDefault="00F4047D" w:rsidP="001F337D">
          <w:pPr>
            <w:pStyle w:val="TOC1"/>
            <w:rPr>
              <w:rFonts w:eastAsiaTheme="minorEastAsia"/>
            </w:rPr>
          </w:pPr>
          <w:hyperlink w:anchor="_Toc95511688" w:history="1">
            <w:r w:rsidRPr="00F4047D">
              <w:rPr>
                <w:rStyle w:val="Hyperlink"/>
                <w:bCs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</w:t>
            </w:r>
            <w:r w:rsidRPr="00F4047D">
              <w:rPr>
                <w:rStyle w:val="Hyperlink"/>
              </w:rPr>
              <w:t>Checklist for Requirements Analysis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_Toc95511688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3</w:t>
            </w:r>
            <w:r w:rsidRPr="00F4047D">
              <w:rPr>
                <w:webHidden/>
              </w:rPr>
              <w:fldChar w:fldCharType="end"/>
            </w:r>
          </w:hyperlink>
        </w:p>
        <w:p w14:paraId="3DC1A24E" w14:textId="77777777" w:rsidR="00F4047D" w:rsidRPr="00F4047D" w:rsidRDefault="00F4047D" w:rsidP="001F337D">
          <w:pPr>
            <w:pStyle w:val="TOC1"/>
            <w:rPr>
              <w:rFonts w:eastAsiaTheme="minorEastAsia"/>
            </w:rPr>
          </w:pPr>
          <w:hyperlink w:anchor="_Toc95511689" w:history="1">
            <w:r w:rsidRPr="00F4047D">
              <w:rPr>
                <w:rStyle w:val="Hyperlink"/>
              </w:rPr>
              <w:t>5 Requirements Classification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_Toc95511689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4</w:t>
            </w:r>
            <w:r w:rsidRPr="00F4047D">
              <w:rPr>
                <w:webHidden/>
              </w:rPr>
              <w:fldChar w:fldCharType="end"/>
            </w:r>
          </w:hyperlink>
        </w:p>
        <w:p w14:paraId="487C5125" w14:textId="77777777" w:rsidR="00F4047D" w:rsidRPr="00F4047D" w:rsidRDefault="00F4047D" w:rsidP="001F337D">
          <w:pPr>
            <w:pStyle w:val="TOC1"/>
            <w:rPr>
              <w:rFonts w:eastAsiaTheme="minorEastAsia"/>
            </w:rPr>
          </w:pPr>
          <w:hyperlink w:anchor="_Toc95511690" w:history="1">
            <w:r w:rsidRPr="00F4047D">
              <w:rPr>
                <w:rStyle w:val="Hyperlink"/>
              </w:rPr>
              <w:t>6 Assess Requirements Risks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_Toc95511690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4</w:t>
            </w:r>
            <w:r w:rsidRPr="00F4047D">
              <w:rPr>
                <w:webHidden/>
              </w:rPr>
              <w:fldChar w:fldCharType="end"/>
            </w:r>
          </w:hyperlink>
        </w:p>
        <w:p w14:paraId="6441C4DE" w14:textId="77777777" w:rsidR="00F4047D" w:rsidRPr="00F4047D" w:rsidRDefault="00F4047D" w:rsidP="001F337D">
          <w:pPr>
            <w:pStyle w:val="TOC1"/>
            <w:rPr>
              <w:rFonts w:eastAsiaTheme="minorEastAsia"/>
            </w:rPr>
          </w:pPr>
          <w:hyperlink w:anchor="_Toc95511691" w:history="1">
            <w:r w:rsidRPr="00F4047D">
              <w:rPr>
                <w:rStyle w:val="Hyperlink"/>
              </w:rPr>
              <w:t>7 Systematic Validation of Requirements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_Toc95511691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4</w:t>
            </w:r>
            <w:r w:rsidRPr="00F4047D">
              <w:rPr>
                <w:webHidden/>
              </w:rPr>
              <w:fldChar w:fldCharType="end"/>
            </w:r>
          </w:hyperlink>
        </w:p>
        <w:p w14:paraId="4A2A5CFA" w14:textId="77777777" w:rsidR="00F4047D" w:rsidRPr="001F337D" w:rsidRDefault="00F4047D" w:rsidP="001F337D">
          <w:pPr>
            <w:pStyle w:val="TOC1"/>
            <w:rPr>
              <w:rFonts w:eastAsiaTheme="minorEastAsia"/>
            </w:rPr>
          </w:pPr>
          <w:hyperlink w:anchor="_Toc95511692" w:history="1">
            <w:r w:rsidRPr="001F337D">
              <w:rPr>
                <w:rStyle w:val="Hyperlink"/>
                <w:b/>
                <w:bCs/>
              </w:rPr>
              <w:t>8 Test Cases for Requirements</w:t>
            </w:r>
            <w:r w:rsidRPr="001F337D">
              <w:rPr>
                <w:webHidden/>
              </w:rPr>
              <w:tab/>
            </w:r>
            <w:r w:rsidRPr="001F337D">
              <w:rPr>
                <w:webHidden/>
              </w:rPr>
              <w:fldChar w:fldCharType="begin"/>
            </w:r>
            <w:r w:rsidRPr="001F337D">
              <w:rPr>
                <w:webHidden/>
              </w:rPr>
              <w:instrText xml:space="preserve"> PAGEREF _Toc95511692 \h </w:instrText>
            </w:r>
            <w:r w:rsidRPr="001F337D">
              <w:rPr>
                <w:webHidden/>
              </w:rPr>
            </w:r>
            <w:r w:rsidRPr="001F337D">
              <w:rPr>
                <w:webHidden/>
              </w:rPr>
              <w:fldChar w:fldCharType="separate"/>
            </w:r>
            <w:r w:rsidRPr="001F337D">
              <w:rPr>
                <w:webHidden/>
              </w:rPr>
              <w:t>5</w:t>
            </w:r>
            <w:r w:rsidRPr="001F337D">
              <w:rPr>
                <w:webHidden/>
              </w:rPr>
              <w:fldChar w:fldCharType="end"/>
            </w:r>
          </w:hyperlink>
        </w:p>
        <w:p w14:paraId="563DC4FA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93" w:history="1">
            <w:r w:rsidRPr="00F4047D">
              <w:rPr>
                <w:rStyle w:val="Hyperlink"/>
              </w:rPr>
              <w:t>8.1 TC1 login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_Toc95511693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5</w:t>
            </w:r>
            <w:r w:rsidRPr="00F4047D">
              <w:rPr>
                <w:webHidden/>
              </w:rPr>
              <w:fldChar w:fldCharType="end"/>
            </w:r>
          </w:hyperlink>
        </w:p>
        <w:p w14:paraId="1ABA82B7" w14:textId="77777777" w:rsidR="00F4047D" w:rsidRPr="00F4047D" w:rsidRDefault="00F4047D" w:rsidP="001F337D">
          <w:pPr>
            <w:pStyle w:val="TOC2"/>
            <w:rPr>
              <w:rFonts w:eastAsiaTheme="minorEastAsia"/>
            </w:rPr>
          </w:pPr>
          <w:hyperlink w:anchor="_Toc95511694" w:history="1">
            <w:r w:rsidRPr="00F4047D">
              <w:rPr>
                <w:rStyle w:val="Hyperlink"/>
                <w:bCs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8.2 TC2 </w:t>
            </w:r>
            <w:r w:rsidRPr="00F4047D">
              <w:rPr>
                <w:rStyle w:val="Hyperlink"/>
              </w:rPr>
              <w:t>Course data:</w:t>
            </w:r>
            <w:r w:rsidRPr="00F4047D">
              <w:rPr>
                <w:webHidden/>
              </w:rPr>
              <w:tab/>
            </w:r>
            <w:r w:rsidRPr="00F4047D">
              <w:rPr>
                <w:webHidden/>
              </w:rPr>
              <w:fldChar w:fldCharType="begin"/>
            </w:r>
            <w:r w:rsidRPr="00F4047D">
              <w:rPr>
                <w:webHidden/>
              </w:rPr>
              <w:instrText xml:space="preserve"> PAGEREF _Toc95511694 \h </w:instrText>
            </w:r>
            <w:r w:rsidRPr="00F4047D">
              <w:rPr>
                <w:webHidden/>
              </w:rPr>
            </w:r>
            <w:r w:rsidRPr="00F4047D">
              <w:rPr>
                <w:webHidden/>
              </w:rPr>
              <w:fldChar w:fldCharType="separate"/>
            </w:r>
            <w:r w:rsidRPr="00F4047D">
              <w:rPr>
                <w:webHidden/>
              </w:rPr>
              <w:t>5</w:t>
            </w:r>
            <w:r w:rsidRPr="00F4047D">
              <w:rPr>
                <w:webHidden/>
              </w:rPr>
              <w:fldChar w:fldCharType="end"/>
            </w:r>
          </w:hyperlink>
        </w:p>
        <w:p w14:paraId="00355C6F" w14:textId="77777777" w:rsidR="00F4047D" w:rsidRPr="001F337D" w:rsidRDefault="00F4047D" w:rsidP="001F337D">
          <w:pPr>
            <w:pStyle w:val="TOC2"/>
            <w:rPr>
              <w:rFonts w:eastAsiaTheme="minorEastAsia"/>
            </w:rPr>
          </w:pPr>
          <w:hyperlink w:anchor="_Toc95511695" w:history="1">
            <w:r w:rsidRPr="001F337D">
              <w:rPr>
                <w:rStyle w:val="Hyperlink"/>
                <w:i/>
                <w:iCs/>
              </w:rPr>
              <w:t>8.3 TC3 Marks check:</w:t>
            </w:r>
            <w:r w:rsidRPr="001F337D">
              <w:rPr>
                <w:webHidden/>
              </w:rPr>
              <w:tab/>
            </w:r>
            <w:r w:rsidRPr="001F337D">
              <w:rPr>
                <w:webHidden/>
              </w:rPr>
              <w:fldChar w:fldCharType="begin"/>
            </w:r>
            <w:r w:rsidRPr="001F337D">
              <w:rPr>
                <w:webHidden/>
              </w:rPr>
              <w:instrText xml:space="preserve"> PAGEREF _Toc95511695 \h </w:instrText>
            </w:r>
            <w:r w:rsidRPr="001F337D">
              <w:rPr>
                <w:webHidden/>
              </w:rPr>
            </w:r>
            <w:r w:rsidRPr="001F337D">
              <w:rPr>
                <w:webHidden/>
              </w:rPr>
              <w:fldChar w:fldCharType="separate"/>
            </w:r>
            <w:r w:rsidRPr="001F337D">
              <w:rPr>
                <w:webHidden/>
              </w:rPr>
              <w:t>6</w:t>
            </w:r>
            <w:r w:rsidRPr="001F337D">
              <w:rPr>
                <w:webHidden/>
              </w:rPr>
              <w:fldChar w:fldCharType="end"/>
            </w:r>
          </w:hyperlink>
        </w:p>
        <w:p w14:paraId="799B1055" w14:textId="1A27B969" w:rsidR="00CB12CB" w:rsidRPr="00FD1E27" w:rsidRDefault="00F4047D" w:rsidP="00F4047D">
          <w:pPr>
            <w:sectPr w:rsidR="00CB12CB" w:rsidRPr="00FD1E27" w:rsidSect="00214EEB"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 w:code="9"/>
              <w:pgMar w:top="2268" w:right="1701" w:bottom="2155" w:left="2750" w:header="567" w:footer="567" w:gutter="0"/>
              <w:pgNumType w:start="1"/>
              <w:cols w:space="708"/>
              <w:docGrid w:linePitch="360"/>
            </w:sectPr>
          </w:pPr>
          <w:r w:rsidRPr="00F4047D">
            <w:rPr>
              <w:b/>
              <w:bCs/>
              <w:noProof/>
            </w:rPr>
            <w:fldChar w:fldCharType="end"/>
          </w:r>
        </w:p>
      </w:sdtContent>
    </w:sdt>
    <w:p w14:paraId="1CE63B69" w14:textId="2E2007E1" w:rsidR="00501C1A" w:rsidRPr="00CE5EB9" w:rsidRDefault="00501C1A" w:rsidP="00501C1A">
      <w:pPr>
        <w:rPr>
          <w:sz w:val="28"/>
          <w:szCs w:val="28"/>
        </w:rPr>
      </w:pPr>
      <w:r w:rsidRPr="00501C1A">
        <w:rPr>
          <w:b/>
          <w:sz w:val="30"/>
          <w:szCs w:val="30"/>
        </w:rPr>
        <w:lastRenderedPageBreak/>
        <w:t>Canvas:</w:t>
      </w:r>
      <w:r w:rsidRPr="00501C1A">
        <w:rPr>
          <w:sz w:val="30"/>
          <w:szCs w:val="30"/>
        </w:rPr>
        <w:t xml:space="preserve"> </w:t>
      </w:r>
      <w:r w:rsidRPr="00CE5EB9">
        <w:rPr>
          <w:sz w:val="28"/>
          <w:szCs w:val="28"/>
        </w:rPr>
        <w:t xml:space="preserve">The Canvas LMS is the world's fastest learning management system. </w:t>
      </w:r>
      <w:r w:rsidR="00F10022" w:rsidRPr="00CE5EB9">
        <w:rPr>
          <w:sz w:val="28"/>
          <w:szCs w:val="28"/>
        </w:rPr>
        <w:t xml:space="preserve">Canvas </w:t>
      </w:r>
      <w:r w:rsidR="00F10022" w:rsidRPr="00105686">
        <w:rPr>
          <w:sz w:val="28"/>
          <w:szCs w:val="28"/>
        </w:rPr>
        <w:t>is</w:t>
      </w:r>
      <w:r w:rsidR="00105686" w:rsidRPr="00105686">
        <w:rPr>
          <w:sz w:val="28"/>
          <w:szCs w:val="28"/>
        </w:rPr>
        <w:t xml:space="preserve"> designed to make learning more accessible for everybody, including primary school students to teachers, professors, and business executives. We could say a lot about Canvas education environment, especially contains the user-friendly Canvas LMS, but space is limited.</w:t>
      </w:r>
    </w:p>
    <w:p w14:paraId="4781F58C" w14:textId="77777777" w:rsidR="00501C1A" w:rsidRPr="00501C1A" w:rsidRDefault="00501C1A" w:rsidP="00501C1A">
      <w:pPr>
        <w:rPr>
          <w:sz w:val="30"/>
          <w:szCs w:val="30"/>
        </w:rPr>
      </w:pPr>
    </w:p>
    <w:p w14:paraId="5FB5E3DC" w14:textId="78F7E40C" w:rsidR="00501C1A" w:rsidRPr="00CE5EB9" w:rsidRDefault="00501C1A" w:rsidP="00501C1A">
      <w:pPr>
        <w:pStyle w:val="Heading1"/>
        <w:rPr>
          <w:rFonts w:asciiTheme="minorHAnsi" w:hAnsiTheme="minorHAnsi" w:cstheme="minorHAnsi"/>
          <w:b/>
          <w:bCs/>
          <w:sz w:val="30"/>
          <w:szCs w:val="30"/>
        </w:rPr>
      </w:pPr>
      <w:bookmarkStart w:id="0" w:name="_Toc95511677"/>
      <w:r w:rsidRPr="00CE5EB9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CE5EB9">
        <w:rPr>
          <w:rFonts w:asciiTheme="minorHAnsi" w:hAnsiTheme="minorHAnsi" w:cstheme="minorHAnsi"/>
          <w:b/>
          <w:bCs/>
          <w:sz w:val="30"/>
          <w:szCs w:val="30"/>
        </w:rPr>
        <w:t>Stakeholders</w:t>
      </w:r>
      <w:r w:rsidRPr="00CE5EB9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CE5EB9">
        <w:rPr>
          <w:rFonts w:asciiTheme="minorHAnsi" w:hAnsiTheme="minorHAnsi" w:cstheme="minorHAnsi"/>
          <w:b/>
          <w:bCs/>
          <w:sz w:val="30"/>
          <w:szCs w:val="30"/>
        </w:rPr>
        <w:t>OF</w:t>
      </w:r>
      <w:r w:rsidRPr="00CE5EB9">
        <w:rPr>
          <w:rFonts w:asciiTheme="minorHAnsi" w:hAnsiTheme="minorHAnsi" w:cstheme="minorHAnsi"/>
          <w:b/>
          <w:bCs/>
          <w:sz w:val="30"/>
          <w:szCs w:val="30"/>
        </w:rPr>
        <w:t xml:space="preserve"> canvas</w:t>
      </w:r>
      <w:bookmarkEnd w:id="0"/>
    </w:p>
    <w:p w14:paraId="5FF34D41" w14:textId="1A2EC9CA" w:rsidR="00501C1A" w:rsidRPr="00111BA1" w:rsidRDefault="00501C1A" w:rsidP="00501C1A">
      <w:pPr>
        <w:pStyle w:val="Heading2"/>
        <w:rPr>
          <w:rStyle w:val="Strong"/>
          <w:rFonts w:asciiTheme="minorHAnsi" w:hAnsiTheme="minorHAnsi"/>
          <w:sz w:val="30"/>
          <w:szCs w:val="30"/>
          <w:shd w:val="clear" w:color="auto" w:fill="FFFFFF"/>
        </w:rPr>
      </w:pPr>
      <w:bookmarkStart w:id="1" w:name="_Toc95511678"/>
      <w:r w:rsidRPr="00111BA1">
        <w:rPr>
          <w:rFonts w:asciiTheme="minorHAnsi" w:hAnsiTheme="minorHAnsi" w:cstheme="minorHAnsi"/>
          <w:sz w:val="30"/>
          <w:szCs w:val="30"/>
        </w:rPr>
        <w:t xml:space="preserve"> </w:t>
      </w:r>
      <w:r w:rsidRPr="00111BA1">
        <w:rPr>
          <w:rStyle w:val="Strong"/>
          <w:rFonts w:asciiTheme="minorHAnsi" w:hAnsiTheme="minorHAnsi"/>
          <w:sz w:val="30"/>
          <w:szCs w:val="30"/>
          <w:shd w:val="clear" w:color="auto" w:fill="FFFFFF"/>
        </w:rPr>
        <w:t>Internal stakeholders of Canvas</w:t>
      </w:r>
      <w:bookmarkEnd w:id="1"/>
    </w:p>
    <w:p w14:paraId="13E7AAC1" w14:textId="77777777" w:rsidR="00501C1A" w:rsidRPr="00111BA1" w:rsidRDefault="00501C1A" w:rsidP="00501C1A">
      <w:pPr>
        <w:spacing w:line="276" w:lineRule="auto"/>
        <w:jc w:val="both"/>
        <w:rPr>
          <w:rStyle w:val="Strong"/>
          <w:sz w:val="30"/>
          <w:szCs w:val="30"/>
          <w:shd w:val="clear" w:color="auto" w:fill="FFFFFF"/>
        </w:rPr>
      </w:pPr>
    </w:p>
    <w:p w14:paraId="398E766B" w14:textId="77777777" w:rsidR="00501C1A" w:rsidRPr="00111BA1" w:rsidRDefault="00501C1A" w:rsidP="00501C1A">
      <w:pPr>
        <w:spacing w:line="276" w:lineRule="auto"/>
        <w:jc w:val="both"/>
        <w:rPr>
          <w:sz w:val="30"/>
          <w:szCs w:val="30"/>
          <w:shd w:val="clear" w:color="auto" w:fill="FFFFFF"/>
        </w:rPr>
      </w:pPr>
      <w:r w:rsidRPr="00111BA1">
        <w:rPr>
          <w:sz w:val="30"/>
          <w:szCs w:val="30"/>
          <w:shd w:val="clear" w:color="auto" w:fill="FFFFFF"/>
        </w:rPr>
        <w:t>Officers and directors:</w:t>
      </w:r>
      <w:r w:rsidRPr="00111BA1">
        <w:rPr>
          <w:sz w:val="30"/>
          <w:szCs w:val="30"/>
        </w:rPr>
        <w:t xml:space="preserve"> </w:t>
      </w:r>
      <w:r w:rsidRPr="00111BA1">
        <w:rPr>
          <w:sz w:val="30"/>
          <w:szCs w:val="30"/>
          <w:shd w:val="clear" w:color="auto" w:fill="FFFFFF"/>
        </w:rPr>
        <w:t>The people who are in charge of an activity, department, a school &amp; college who use the canvas in the intuition.</w:t>
      </w:r>
    </w:p>
    <w:p w14:paraId="2961CB94" w14:textId="77777777" w:rsidR="00501C1A" w:rsidRPr="00111BA1" w:rsidRDefault="00501C1A" w:rsidP="00501C1A">
      <w:pPr>
        <w:spacing w:line="276" w:lineRule="auto"/>
        <w:jc w:val="both"/>
        <w:rPr>
          <w:rStyle w:val="Strong"/>
          <w:b w:val="0"/>
          <w:bCs w:val="0"/>
          <w:sz w:val="30"/>
          <w:szCs w:val="30"/>
          <w:shd w:val="clear" w:color="auto" w:fill="FFFFFF"/>
          <w:rtl/>
        </w:rPr>
      </w:pPr>
      <w:r w:rsidRPr="00111BA1">
        <w:rPr>
          <w:sz w:val="30"/>
          <w:szCs w:val="30"/>
          <w:shd w:val="clear" w:color="auto" w:fill="FFFFFF"/>
        </w:rPr>
        <w:t xml:space="preserve"> Employees: The people who are working in intuition and working on the canvas.</w:t>
      </w:r>
    </w:p>
    <w:p w14:paraId="27CBA50A" w14:textId="5D792EA8" w:rsidR="00501C1A" w:rsidRPr="00111BA1" w:rsidRDefault="00501C1A" w:rsidP="00501C1A">
      <w:pPr>
        <w:pStyle w:val="Heading2"/>
        <w:rPr>
          <w:rStyle w:val="Strong"/>
          <w:rFonts w:asciiTheme="minorHAnsi" w:hAnsiTheme="minorHAnsi"/>
          <w:sz w:val="30"/>
          <w:szCs w:val="30"/>
          <w:shd w:val="clear" w:color="auto" w:fill="FFFFFF"/>
        </w:rPr>
      </w:pPr>
      <w:bookmarkStart w:id="2" w:name="_Toc95511679"/>
      <w:r w:rsidRPr="00111BA1">
        <w:rPr>
          <w:rStyle w:val="Strong"/>
          <w:rFonts w:asciiTheme="minorHAnsi" w:hAnsiTheme="minorHAnsi"/>
          <w:sz w:val="30"/>
          <w:szCs w:val="30"/>
          <w:shd w:val="clear" w:color="auto" w:fill="FFFFFF"/>
        </w:rPr>
        <w:t>External stakeholders of Amazon</w:t>
      </w:r>
      <w:bookmarkEnd w:id="2"/>
    </w:p>
    <w:p w14:paraId="4A8733EB" w14:textId="77777777" w:rsidR="00501C1A" w:rsidRPr="00111BA1" w:rsidRDefault="00501C1A" w:rsidP="00501C1A">
      <w:pPr>
        <w:spacing w:line="276" w:lineRule="auto"/>
        <w:jc w:val="both"/>
        <w:rPr>
          <w:rStyle w:val="Strong"/>
          <w:sz w:val="30"/>
          <w:szCs w:val="30"/>
          <w:shd w:val="clear" w:color="auto" w:fill="FFFFFF"/>
        </w:rPr>
      </w:pPr>
    </w:p>
    <w:p w14:paraId="3FDF9C8E" w14:textId="77777777" w:rsidR="00501C1A" w:rsidRPr="00111BA1" w:rsidRDefault="00501C1A" w:rsidP="00501C1A">
      <w:pPr>
        <w:autoSpaceDE w:val="0"/>
        <w:autoSpaceDN w:val="0"/>
        <w:adjustRightInd w:val="0"/>
        <w:spacing w:line="276" w:lineRule="auto"/>
        <w:jc w:val="both"/>
        <w:rPr>
          <w:sz w:val="30"/>
          <w:szCs w:val="30"/>
          <w:shd w:val="clear" w:color="auto" w:fill="FFFFFF"/>
        </w:rPr>
      </w:pPr>
      <w:r w:rsidRPr="00111BA1">
        <w:rPr>
          <w:sz w:val="30"/>
          <w:szCs w:val="30"/>
          <w:shd w:val="clear" w:color="auto" w:fill="FFFFFF"/>
        </w:rPr>
        <w:t>Students: A person who gets the data from canvas related to his\her studies also get information about the grades from there.</w:t>
      </w:r>
    </w:p>
    <w:p w14:paraId="0085D9CB" w14:textId="77777777" w:rsidR="00501C1A" w:rsidRPr="00111BA1" w:rsidRDefault="00501C1A" w:rsidP="00501C1A">
      <w:pPr>
        <w:autoSpaceDE w:val="0"/>
        <w:autoSpaceDN w:val="0"/>
        <w:adjustRightInd w:val="0"/>
        <w:spacing w:line="276" w:lineRule="auto"/>
        <w:jc w:val="both"/>
        <w:rPr>
          <w:sz w:val="30"/>
          <w:szCs w:val="30"/>
          <w:shd w:val="clear" w:color="auto" w:fill="FFFFFF"/>
        </w:rPr>
      </w:pPr>
      <w:r w:rsidRPr="00111BA1">
        <w:rPr>
          <w:sz w:val="30"/>
          <w:szCs w:val="30"/>
          <w:shd w:val="clear" w:color="auto" w:fill="FFFFFF"/>
        </w:rPr>
        <w:t>Teachers: The people who upload the data related to student studies and update the grades of the students.</w:t>
      </w:r>
    </w:p>
    <w:p w14:paraId="0041906C" w14:textId="0B18B229" w:rsidR="00501C1A" w:rsidRPr="00CE5EB9" w:rsidRDefault="00501C1A" w:rsidP="00501C1A">
      <w:pPr>
        <w:pStyle w:val="Heading1"/>
        <w:rPr>
          <w:rFonts w:asciiTheme="minorHAnsi" w:hAnsiTheme="minorHAnsi" w:cstheme="minorHAnsi"/>
          <w:b/>
          <w:bCs/>
          <w:sz w:val="30"/>
          <w:szCs w:val="30"/>
        </w:rPr>
      </w:pPr>
      <w:bookmarkStart w:id="3" w:name="_Toc95511680"/>
      <w:r w:rsidRPr="00CE5EB9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CE5EB9">
        <w:rPr>
          <w:rFonts w:asciiTheme="minorHAnsi" w:hAnsiTheme="minorHAnsi" w:cstheme="minorHAnsi"/>
          <w:b/>
          <w:bCs/>
          <w:sz w:val="30"/>
          <w:szCs w:val="30"/>
          <w:shd w:val="clear" w:color="auto" w:fill="FFFFFF"/>
        </w:rPr>
        <w:t>functional Requirements</w:t>
      </w:r>
      <w:bookmarkEnd w:id="3"/>
    </w:p>
    <w:p w14:paraId="6E4E23AF" w14:textId="7A1A767A" w:rsidR="00501C1A" w:rsidRDefault="00501C1A" w:rsidP="00501C1A">
      <w:pPr>
        <w:pStyle w:val="Heading2"/>
        <w:rPr>
          <w:rFonts w:asciiTheme="minorHAnsi" w:hAnsiTheme="minorHAnsi" w:cstheme="minorHAnsi"/>
          <w:b/>
          <w:bCs/>
          <w:sz w:val="30"/>
          <w:szCs w:val="30"/>
        </w:rPr>
      </w:pPr>
      <w:bookmarkStart w:id="4" w:name="_Toc95511681"/>
      <w:r w:rsidRPr="00CE5EB9">
        <w:rPr>
          <w:rFonts w:asciiTheme="minorHAnsi" w:hAnsiTheme="minorHAnsi" w:cstheme="minorHAnsi"/>
          <w:b/>
          <w:bCs/>
          <w:sz w:val="30"/>
          <w:szCs w:val="30"/>
        </w:rPr>
        <w:t xml:space="preserve"> Requirement</w:t>
      </w:r>
      <w:r w:rsidRPr="00111BA1">
        <w:rPr>
          <w:rFonts w:asciiTheme="minorHAnsi" w:hAnsiTheme="minorHAnsi" w:cstheme="minorHAnsi"/>
          <w:sz w:val="30"/>
          <w:szCs w:val="30"/>
        </w:rPr>
        <w:t xml:space="preserve"> </w:t>
      </w:r>
      <w:r w:rsidRPr="00CE5EB9">
        <w:rPr>
          <w:rFonts w:asciiTheme="minorHAnsi" w:hAnsiTheme="minorHAnsi" w:cstheme="minorHAnsi"/>
          <w:b/>
          <w:bCs/>
          <w:sz w:val="30"/>
          <w:szCs w:val="30"/>
        </w:rPr>
        <w:t>1</w:t>
      </w:r>
      <w:bookmarkEnd w:id="4"/>
    </w:p>
    <w:p w14:paraId="644017D6" w14:textId="77777777" w:rsidR="00CE5EB9" w:rsidRPr="00CE5EB9" w:rsidRDefault="00CE5EB9" w:rsidP="00CE5EB9"/>
    <w:p w14:paraId="46BBEBB8" w14:textId="6323DDA7" w:rsidR="00501C1A" w:rsidRPr="00111BA1" w:rsidRDefault="00501C1A" w:rsidP="00501C1A">
      <w:pPr>
        <w:rPr>
          <w:b/>
          <w:sz w:val="30"/>
          <w:szCs w:val="30"/>
        </w:rPr>
      </w:pPr>
      <w:r w:rsidRPr="00111BA1">
        <w:rPr>
          <w:b/>
          <w:sz w:val="30"/>
          <w:szCs w:val="30"/>
        </w:rPr>
        <w:t>Student /Teacher</w:t>
      </w:r>
      <w:r w:rsidRPr="00111BA1">
        <w:rPr>
          <w:sz w:val="30"/>
          <w:szCs w:val="30"/>
        </w:rPr>
        <w:t xml:space="preserve"> </w:t>
      </w:r>
      <w:r w:rsidRPr="00111BA1">
        <w:rPr>
          <w:b/>
          <w:sz w:val="30"/>
          <w:szCs w:val="30"/>
        </w:rPr>
        <w:t xml:space="preserve">Login:  </w:t>
      </w:r>
      <w:r w:rsidRPr="00111BA1">
        <w:rPr>
          <w:sz w:val="30"/>
          <w:szCs w:val="30"/>
        </w:rPr>
        <w:t xml:space="preserve">It’s very important </w:t>
      </w:r>
      <w:r w:rsidR="001F337D">
        <w:rPr>
          <w:sz w:val="30"/>
          <w:szCs w:val="30"/>
        </w:rPr>
        <w:t xml:space="preserve">the </w:t>
      </w:r>
      <w:r w:rsidRPr="00111BA1">
        <w:rPr>
          <w:sz w:val="30"/>
          <w:szCs w:val="30"/>
        </w:rPr>
        <w:t xml:space="preserve">user to get access to the main </w:t>
      </w:r>
      <w:r w:rsidRPr="00111BA1">
        <w:rPr>
          <w:sz w:val="30"/>
          <w:szCs w:val="30"/>
          <w:shd w:val="clear" w:color="auto" w:fill="FFFFFF"/>
        </w:rPr>
        <w:t>f</w:t>
      </w:r>
      <w:r w:rsidRPr="00111BA1">
        <w:rPr>
          <w:sz w:val="30"/>
          <w:szCs w:val="30"/>
        </w:rPr>
        <w:t xml:space="preserve">unctions </w:t>
      </w:r>
      <w:r w:rsidRPr="00111BA1">
        <w:rPr>
          <w:sz w:val="30"/>
          <w:szCs w:val="30"/>
        </w:rPr>
        <w:t>of</w:t>
      </w:r>
      <w:r w:rsidRPr="00111BA1">
        <w:rPr>
          <w:sz w:val="30"/>
          <w:szCs w:val="30"/>
        </w:rPr>
        <w:t xml:space="preserve"> the system. They </w:t>
      </w:r>
      <w:r w:rsidR="001F337D">
        <w:rPr>
          <w:sz w:val="30"/>
          <w:szCs w:val="30"/>
        </w:rPr>
        <w:t>must</w:t>
      </w:r>
      <w:r w:rsidRPr="00111BA1">
        <w:rPr>
          <w:sz w:val="30"/>
          <w:szCs w:val="30"/>
        </w:rPr>
        <w:t xml:space="preserve"> be </w:t>
      </w:r>
      <w:r w:rsidRPr="00111BA1">
        <w:rPr>
          <w:sz w:val="30"/>
          <w:szCs w:val="30"/>
        </w:rPr>
        <w:lastRenderedPageBreak/>
        <w:t xml:space="preserve">login with their unique </w:t>
      </w:r>
      <w:r w:rsidR="00F62A01" w:rsidRPr="00111BA1">
        <w:rPr>
          <w:sz w:val="30"/>
          <w:szCs w:val="30"/>
        </w:rPr>
        <w:t>credentials</w:t>
      </w:r>
      <w:r w:rsidR="00F62A01">
        <w:rPr>
          <w:sz w:val="30"/>
          <w:szCs w:val="30"/>
        </w:rPr>
        <w:t>.</w:t>
      </w:r>
      <w:r w:rsidRPr="00111BA1">
        <w:rPr>
          <w:sz w:val="30"/>
          <w:szCs w:val="30"/>
        </w:rPr>
        <w:t>the</w:t>
      </w:r>
      <w:r w:rsidRPr="00111BA1">
        <w:rPr>
          <w:sz w:val="30"/>
          <w:szCs w:val="30"/>
        </w:rPr>
        <w:t xml:space="preserve"> credentials created automatically by the system.</w:t>
      </w:r>
    </w:p>
    <w:p w14:paraId="61BA50AC" w14:textId="7841335C" w:rsidR="00501C1A" w:rsidRPr="00CE5EB9" w:rsidRDefault="00501C1A" w:rsidP="00501C1A">
      <w:pPr>
        <w:pStyle w:val="Heading2"/>
        <w:rPr>
          <w:rFonts w:asciiTheme="minorHAnsi" w:hAnsiTheme="minorHAnsi" w:cstheme="minorHAnsi"/>
          <w:b/>
          <w:bCs/>
          <w:sz w:val="30"/>
          <w:szCs w:val="30"/>
        </w:rPr>
      </w:pPr>
      <w:bookmarkStart w:id="5" w:name="_Toc95511682"/>
      <w:r w:rsidRPr="00CE5EB9">
        <w:rPr>
          <w:rFonts w:asciiTheme="minorHAnsi" w:hAnsiTheme="minorHAnsi" w:cstheme="minorHAnsi"/>
          <w:b/>
          <w:bCs/>
          <w:sz w:val="30"/>
          <w:szCs w:val="30"/>
        </w:rPr>
        <w:t>Requirement 2</w:t>
      </w:r>
      <w:bookmarkEnd w:id="5"/>
    </w:p>
    <w:p w14:paraId="43B5B80B" w14:textId="150A7384" w:rsidR="00501C1A" w:rsidRPr="00111BA1" w:rsidRDefault="00501C1A" w:rsidP="00501C1A">
      <w:pPr>
        <w:ind w:firstLine="720"/>
        <w:rPr>
          <w:b/>
          <w:sz w:val="30"/>
          <w:szCs w:val="30"/>
        </w:rPr>
      </w:pPr>
      <w:r w:rsidRPr="00111BA1">
        <w:rPr>
          <w:b/>
          <w:sz w:val="30"/>
          <w:szCs w:val="30"/>
        </w:rPr>
        <w:t xml:space="preserve">Course data:  </w:t>
      </w:r>
      <w:r w:rsidRPr="00111BA1">
        <w:rPr>
          <w:sz w:val="30"/>
          <w:szCs w:val="30"/>
        </w:rPr>
        <w:t xml:space="preserve">This </w:t>
      </w:r>
      <w:r w:rsidRPr="00111BA1">
        <w:rPr>
          <w:sz w:val="30"/>
          <w:szCs w:val="30"/>
          <w:shd w:val="clear" w:color="auto" w:fill="FFFFFF"/>
        </w:rPr>
        <w:t>f</w:t>
      </w:r>
      <w:r w:rsidRPr="00111BA1">
        <w:rPr>
          <w:sz w:val="30"/>
          <w:szCs w:val="30"/>
        </w:rPr>
        <w:t xml:space="preserve">unctional requirement </w:t>
      </w:r>
      <w:r w:rsidRPr="00111BA1">
        <w:rPr>
          <w:sz w:val="30"/>
          <w:szCs w:val="30"/>
          <w:shd w:val="clear" w:color="auto" w:fill="FFFFFF"/>
        </w:rPr>
        <w:t xml:space="preserve">for </w:t>
      </w:r>
      <w:r w:rsidR="00F62A01" w:rsidRPr="00111BA1">
        <w:rPr>
          <w:sz w:val="30"/>
          <w:szCs w:val="30"/>
          <w:shd w:val="clear" w:color="auto" w:fill="FFFFFF"/>
        </w:rPr>
        <w:t>Teachers. They</w:t>
      </w:r>
      <w:r w:rsidRPr="00111BA1">
        <w:rPr>
          <w:sz w:val="30"/>
          <w:szCs w:val="30"/>
          <w:shd w:val="clear" w:color="auto" w:fill="FFFFFF"/>
        </w:rPr>
        <w:t xml:space="preserve"> upload </w:t>
      </w:r>
      <w:r w:rsidR="00F62A01">
        <w:rPr>
          <w:sz w:val="30"/>
          <w:szCs w:val="30"/>
          <w:shd w:val="clear" w:color="auto" w:fill="FFFFFF"/>
        </w:rPr>
        <w:t xml:space="preserve">the </w:t>
      </w:r>
      <w:r w:rsidRPr="00111BA1">
        <w:rPr>
          <w:sz w:val="30"/>
          <w:szCs w:val="30"/>
          <w:shd w:val="clear" w:color="auto" w:fill="FFFFFF"/>
        </w:rPr>
        <w:t>data on canvas related to the course which they teach in the specific section. The section created by the employee of the intuition.</w:t>
      </w:r>
    </w:p>
    <w:p w14:paraId="2D625B82" w14:textId="10DB9365" w:rsidR="00501C1A" w:rsidRPr="00CE5EB9" w:rsidRDefault="00501C1A" w:rsidP="00501C1A">
      <w:pPr>
        <w:pStyle w:val="Heading2"/>
        <w:rPr>
          <w:rFonts w:asciiTheme="minorHAnsi" w:hAnsiTheme="minorHAnsi" w:cstheme="minorHAnsi"/>
          <w:b/>
          <w:bCs/>
          <w:sz w:val="30"/>
          <w:szCs w:val="30"/>
        </w:rPr>
      </w:pPr>
      <w:bookmarkStart w:id="6" w:name="_Toc95511683"/>
      <w:r w:rsidRPr="00CE5EB9">
        <w:rPr>
          <w:rFonts w:asciiTheme="minorHAnsi" w:hAnsiTheme="minorHAnsi" w:cstheme="minorHAnsi"/>
          <w:b/>
          <w:bCs/>
          <w:sz w:val="30"/>
          <w:szCs w:val="30"/>
        </w:rPr>
        <w:t xml:space="preserve"> Requirement 3</w:t>
      </w:r>
      <w:bookmarkEnd w:id="6"/>
    </w:p>
    <w:p w14:paraId="315D5814" w14:textId="5D1266DB" w:rsidR="00501C1A" w:rsidRPr="00111BA1" w:rsidRDefault="00501C1A" w:rsidP="00501C1A">
      <w:pPr>
        <w:rPr>
          <w:b/>
          <w:sz w:val="30"/>
          <w:szCs w:val="30"/>
          <w:shd w:val="clear" w:color="auto" w:fill="FFFFFF"/>
        </w:rPr>
      </w:pPr>
      <w:r w:rsidRPr="00111BA1">
        <w:rPr>
          <w:sz w:val="30"/>
          <w:szCs w:val="30"/>
          <w:shd w:val="clear" w:color="auto" w:fill="FFFFFF"/>
        </w:rPr>
        <w:tab/>
      </w:r>
      <w:r w:rsidRPr="00111BA1">
        <w:rPr>
          <w:b/>
          <w:sz w:val="30"/>
          <w:szCs w:val="30"/>
          <w:shd w:val="clear" w:color="auto" w:fill="FFFFFF"/>
        </w:rPr>
        <w:t xml:space="preserve">Marks check: </w:t>
      </w:r>
      <w:r w:rsidRPr="00111BA1">
        <w:rPr>
          <w:sz w:val="30"/>
          <w:szCs w:val="30"/>
          <w:shd w:val="clear" w:color="auto" w:fill="FFFFFF"/>
        </w:rPr>
        <w:t xml:space="preserve">This functional requirement is student. Here he\she </w:t>
      </w:r>
      <w:r w:rsidR="00F62A01">
        <w:rPr>
          <w:sz w:val="30"/>
          <w:szCs w:val="30"/>
          <w:shd w:val="clear" w:color="auto" w:fill="FFFFFF"/>
        </w:rPr>
        <w:t xml:space="preserve">can </w:t>
      </w:r>
      <w:r w:rsidRPr="00111BA1">
        <w:rPr>
          <w:sz w:val="30"/>
          <w:szCs w:val="30"/>
          <w:shd w:val="clear" w:color="auto" w:fill="FFFFFF"/>
        </w:rPr>
        <w:t>check their marks</w:t>
      </w:r>
      <w:r w:rsidR="00D2213B">
        <w:rPr>
          <w:sz w:val="30"/>
          <w:szCs w:val="30"/>
          <w:shd w:val="clear" w:color="auto" w:fill="FFFFFF"/>
        </w:rPr>
        <w:t xml:space="preserve"> of</w:t>
      </w:r>
      <w:r w:rsidRPr="00111BA1">
        <w:rPr>
          <w:sz w:val="30"/>
          <w:szCs w:val="30"/>
          <w:shd w:val="clear" w:color="auto" w:fill="FFFFFF"/>
        </w:rPr>
        <w:t xml:space="preserve"> the specific subject. The </w:t>
      </w:r>
      <w:r w:rsidR="00F62A01" w:rsidRPr="00111BA1">
        <w:rPr>
          <w:sz w:val="30"/>
          <w:szCs w:val="30"/>
          <w:shd w:val="clear" w:color="auto" w:fill="FFFFFF"/>
        </w:rPr>
        <w:t>teacher upload</w:t>
      </w:r>
      <w:r w:rsidR="00F62A01" w:rsidRPr="00111BA1">
        <w:rPr>
          <w:sz w:val="30"/>
          <w:szCs w:val="30"/>
          <w:shd w:val="clear" w:color="auto" w:fill="FFFFFF"/>
        </w:rPr>
        <w:t xml:space="preserve"> </w:t>
      </w:r>
      <w:r w:rsidRPr="00111BA1">
        <w:rPr>
          <w:sz w:val="30"/>
          <w:szCs w:val="30"/>
          <w:shd w:val="clear" w:color="auto" w:fill="FFFFFF"/>
        </w:rPr>
        <w:t xml:space="preserve">marks of the </w:t>
      </w:r>
      <w:r w:rsidR="00F62A01" w:rsidRPr="00111BA1">
        <w:rPr>
          <w:sz w:val="30"/>
          <w:szCs w:val="30"/>
          <w:shd w:val="clear" w:color="auto" w:fill="FFFFFF"/>
        </w:rPr>
        <w:t>students because</w:t>
      </w:r>
      <w:r w:rsidRPr="00111BA1">
        <w:rPr>
          <w:sz w:val="30"/>
          <w:szCs w:val="30"/>
          <w:shd w:val="clear" w:color="auto" w:fill="FFFFFF"/>
        </w:rPr>
        <w:t xml:space="preserve"> he\she</w:t>
      </w:r>
      <w:r w:rsidR="00D2213B" w:rsidRPr="00D2213B">
        <w:rPr>
          <w:sz w:val="30"/>
          <w:szCs w:val="30"/>
          <w:shd w:val="clear" w:color="auto" w:fill="FFFFFF"/>
        </w:rPr>
        <w:t xml:space="preserve"> teaches this specific subject, the instructor submits the students' grades.</w:t>
      </w:r>
    </w:p>
    <w:p w14:paraId="6508C68A" w14:textId="6C950D51" w:rsidR="00501C1A" w:rsidRPr="00CE5EB9" w:rsidRDefault="00501C1A" w:rsidP="00501C1A">
      <w:pPr>
        <w:pStyle w:val="Heading1"/>
        <w:rPr>
          <w:rFonts w:asciiTheme="minorHAnsi" w:hAnsiTheme="minorHAnsi" w:cstheme="minorHAnsi"/>
          <w:b/>
          <w:bCs/>
          <w:sz w:val="30"/>
          <w:szCs w:val="30"/>
        </w:rPr>
      </w:pPr>
      <w:bookmarkStart w:id="7" w:name="_Toc95511684"/>
      <w:r w:rsidRPr="00CE5EB9">
        <w:rPr>
          <w:rFonts w:asciiTheme="minorHAnsi" w:hAnsiTheme="minorHAnsi" w:cstheme="minorHAnsi"/>
          <w:b/>
          <w:bCs/>
          <w:sz w:val="30"/>
          <w:szCs w:val="30"/>
        </w:rPr>
        <w:t>Non-functional Requirements</w:t>
      </w:r>
      <w:bookmarkEnd w:id="7"/>
    </w:p>
    <w:p w14:paraId="1CB57CB8" w14:textId="4875AFE5" w:rsidR="00501C1A" w:rsidRDefault="00501C1A" w:rsidP="00501C1A">
      <w:pPr>
        <w:pStyle w:val="Heading2"/>
        <w:rPr>
          <w:rFonts w:asciiTheme="minorHAnsi" w:hAnsiTheme="minorHAnsi" w:cstheme="minorHAnsi"/>
          <w:b/>
          <w:bCs/>
          <w:sz w:val="30"/>
          <w:szCs w:val="30"/>
        </w:rPr>
      </w:pPr>
      <w:bookmarkStart w:id="8" w:name="_Toc95511685"/>
      <w:r w:rsidRPr="00CE5EB9">
        <w:rPr>
          <w:rFonts w:asciiTheme="minorHAnsi" w:hAnsiTheme="minorHAnsi" w:cstheme="minorHAnsi"/>
          <w:b/>
          <w:bCs/>
          <w:sz w:val="30"/>
          <w:szCs w:val="30"/>
        </w:rPr>
        <w:t xml:space="preserve"> Non-functional Requirement 1</w:t>
      </w:r>
      <w:bookmarkEnd w:id="8"/>
    </w:p>
    <w:p w14:paraId="65E9B842" w14:textId="77777777" w:rsidR="00CE5EB9" w:rsidRPr="00CE5EB9" w:rsidRDefault="00CE5EB9" w:rsidP="00CE5EB9"/>
    <w:p w14:paraId="797E577D" w14:textId="72D81224" w:rsidR="00501C1A" w:rsidRPr="00111BA1" w:rsidRDefault="00501C1A" w:rsidP="00501C1A">
      <w:pPr>
        <w:spacing w:line="276" w:lineRule="auto"/>
        <w:jc w:val="both"/>
        <w:rPr>
          <w:sz w:val="30"/>
          <w:szCs w:val="30"/>
        </w:rPr>
      </w:pPr>
      <w:r w:rsidRPr="00111BA1">
        <w:rPr>
          <w:b/>
          <w:bCs/>
          <w:sz w:val="30"/>
          <w:szCs w:val="30"/>
        </w:rPr>
        <w:t xml:space="preserve">Valid name: </w:t>
      </w:r>
      <w:r w:rsidRPr="00111BA1">
        <w:rPr>
          <w:sz w:val="30"/>
          <w:szCs w:val="30"/>
        </w:rPr>
        <w:t>The name of the Student/Teacher should be always using alphabetical characters; it should not have any digits or punctuation and no longer than 30 characters.</w:t>
      </w:r>
    </w:p>
    <w:p w14:paraId="7EEF3C89" w14:textId="257CD439" w:rsidR="00501C1A" w:rsidRPr="00CE5EB9" w:rsidRDefault="00501C1A" w:rsidP="00501C1A">
      <w:pPr>
        <w:pStyle w:val="Heading2"/>
        <w:rPr>
          <w:rFonts w:asciiTheme="minorHAnsi" w:hAnsiTheme="minorHAnsi" w:cstheme="minorHAnsi"/>
          <w:b/>
          <w:bCs/>
          <w:sz w:val="30"/>
          <w:szCs w:val="30"/>
        </w:rPr>
      </w:pPr>
      <w:bookmarkStart w:id="9" w:name="_Toc95511686"/>
      <w:r w:rsidRPr="00CE5EB9">
        <w:rPr>
          <w:rFonts w:asciiTheme="minorHAnsi" w:hAnsiTheme="minorHAnsi" w:cstheme="minorHAnsi"/>
          <w:b/>
          <w:bCs/>
          <w:sz w:val="30"/>
          <w:szCs w:val="30"/>
        </w:rPr>
        <w:t>Non-functional Requirement 1</w:t>
      </w:r>
      <w:bookmarkEnd w:id="9"/>
    </w:p>
    <w:p w14:paraId="3AF243CA" w14:textId="77777777" w:rsidR="00501C1A" w:rsidRPr="00111BA1" w:rsidRDefault="00501C1A" w:rsidP="00501C1A">
      <w:pPr>
        <w:spacing w:line="276" w:lineRule="auto"/>
        <w:ind w:firstLine="720"/>
        <w:jc w:val="both"/>
        <w:rPr>
          <w:sz w:val="30"/>
          <w:szCs w:val="30"/>
        </w:rPr>
      </w:pPr>
      <w:r w:rsidRPr="00111BA1">
        <w:rPr>
          <w:b/>
          <w:bCs/>
          <w:sz w:val="30"/>
          <w:szCs w:val="30"/>
        </w:rPr>
        <w:t>Valid phone number:</w:t>
      </w:r>
      <w:r w:rsidRPr="00111BA1">
        <w:rPr>
          <w:sz w:val="30"/>
          <w:szCs w:val="30"/>
        </w:rPr>
        <w:t xml:space="preserve"> The phone number should be between 6-14 numbers and no letters.</w:t>
      </w:r>
    </w:p>
    <w:p w14:paraId="7B1F6523" w14:textId="23480532" w:rsidR="00501C1A" w:rsidRDefault="00501C1A" w:rsidP="00501C1A">
      <w:pPr>
        <w:pStyle w:val="Heading2"/>
        <w:rPr>
          <w:rFonts w:asciiTheme="minorHAnsi" w:hAnsiTheme="minorHAnsi" w:cstheme="minorHAnsi"/>
          <w:b/>
          <w:bCs/>
          <w:sz w:val="30"/>
          <w:szCs w:val="30"/>
        </w:rPr>
      </w:pPr>
      <w:bookmarkStart w:id="10" w:name="_Toc95511687"/>
      <w:r w:rsidRPr="00CE5EB9">
        <w:rPr>
          <w:rFonts w:asciiTheme="minorHAnsi" w:hAnsiTheme="minorHAnsi" w:cstheme="minorHAnsi"/>
          <w:b/>
          <w:bCs/>
          <w:sz w:val="30"/>
          <w:szCs w:val="30"/>
        </w:rPr>
        <w:t>Non –functional Requirements3</w:t>
      </w:r>
      <w:bookmarkEnd w:id="10"/>
    </w:p>
    <w:p w14:paraId="4E8217EB" w14:textId="77777777" w:rsidR="00CE5EB9" w:rsidRPr="00CE5EB9" w:rsidRDefault="00CE5EB9" w:rsidP="00CE5EB9"/>
    <w:p w14:paraId="7E77D7DD" w14:textId="005B3A9A" w:rsidR="00501C1A" w:rsidRDefault="00501C1A" w:rsidP="00501C1A">
      <w:pPr>
        <w:spacing w:line="276" w:lineRule="auto"/>
        <w:jc w:val="both"/>
        <w:rPr>
          <w:sz w:val="30"/>
          <w:szCs w:val="30"/>
        </w:rPr>
      </w:pPr>
      <w:r w:rsidRPr="00111BA1">
        <w:rPr>
          <w:b/>
          <w:sz w:val="30"/>
          <w:szCs w:val="30"/>
        </w:rPr>
        <w:t>User age:</w:t>
      </w:r>
      <w:r w:rsidR="00D2213B" w:rsidRPr="00D2213B">
        <w:t xml:space="preserve"> </w:t>
      </w:r>
      <w:r w:rsidR="00D2213B" w:rsidRPr="00D2213B">
        <w:rPr>
          <w:bCs/>
          <w:sz w:val="30"/>
          <w:szCs w:val="30"/>
        </w:rPr>
        <w:t>Canvas recommends that you must be at least 14 years old becoming a member</w:t>
      </w:r>
      <w:r w:rsidR="00D2213B">
        <w:rPr>
          <w:b/>
          <w:sz w:val="30"/>
          <w:szCs w:val="30"/>
        </w:rPr>
        <w:t>.</w:t>
      </w:r>
    </w:p>
    <w:p w14:paraId="1304E617" w14:textId="31FF5A23" w:rsidR="00FE6418" w:rsidRPr="00CE5EB9" w:rsidRDefault="00FE6418" w:rsidP="00FE6418">
      <w:pPr>
        <w:pStyle w:val="Heading1"/>
        <w:rPr>
          <w:bCs/>
          <w:color w:val="002060"/>
          <w:shd w:val="clear" w:color="auto" w:fill="FFFFFF"/>
        </w:rPr>
      </w:pPr>
      <w:bookmarkStart w:id="11" w:name="_Toc95511688"/>
      <w:r w:rsidRPr="00CE5EB9">
        <w:rPr>
          <w:rStyle w:val="Strong"/>
          <w:color w:val="002060"/>
          <w:sz w:val="30"/>
          <w:szCs w:val="3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CE5EB9">
        <w:rPr>
          <w:color w:val="002060"/>
        </w:rPr>
        <w:t>Checklist for Requirements Analysis</w:t>
      </w:r>
      <w:bookmarkEnd w:id="11"/>
    </w:p>
    <w:p w14:paraId="36DEEE51" w14:textId="77777777" w:rsidR="00FE6418" w:rsidRDefault="00FE6418" w:rsidP="00501C1A">
      <w:pPr>
        <w:spacing w:line="276" w:lineRule="auto"/>
        <w:jc w:val="both"/>
        <w:rPr>
          <w:sz w:val="30"/>
          <w:szCs w:val="30"/>
        </w:rPr>
      </w:pPr>
    </w:p>
    <w:tbl>
      <w:tblPr>
        <w:tblStyle w:val="TableGrid"/>
        <w:tblW w:w="10349" w:type="dxa"/>
        <w:tblInd w:w="-1990" w:type="dxa"/>
        <w:tblLook w:val="04A0" w:firstRow="1" w:lastRow="0" w:firstColumn="1" w:lastColumn="0" w:noHBand="0" w:noVBand="1"/>
      </w:tblPr>
      <w:tblGrid>
        <w:gridCol w:w="3682"/>
        <w:gridCol w:w="2057"/>
        <w:gridCol w:w="2057"/>
        <w:gridCol w:w="2553"/>
      </w:tblGrid>
      <w:tr w:rsidR="00501C1A" w14:paraId="66E180F6" w14:textId="77777777" w:rsidTr="00FE6418">
        <w:trPr>
          <w:trHeight w:val="767"/>
        </w:trPr>
        <w:tc>
          <w:tcPr>
            <w:tcW w:w="3682" w:type="dxa"/>
          </w:tcPr>
          <w:p w14:paraId="7F946DBC" w14:textId="5636ACFE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196D0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Checklist for</w:t>
            </w:r>
            <w:r w:rsidRPr="00914B58">
              <w:rPr>
                <w:b/>
                <w:bCs/>
                <w:sz w:val="28"/>
                <w:szCs w:val="28"/>
              </w:rPr>
              <w:t xml:space="preserve"> Requirements Analysis</w:t>
            </w:r>
          </w:p>
        </w:tc>
        <w:tc>
          <w:tcPr>
            <w:tcW w:w="2057" w:type="dxa"/>
          </w:tcPr>
          <w:p w14:paraId="7C42B024" w14:textId="1772319F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914B58">
              <w:rPr>
                <w:b/>
                <w:bCs/>
                <w:sz w:val="28"/>
                <w:szCs w:val="28"/>
              </w:rPr>
              <w:t>Requirement 1</w:t>
            </w:r>
          </w:p>
        </w:tc>
        <w:tc>
          <w:tcPr>
            <w:tcW w:w="2057" w:type="dxa"/>
          </w:tcPr>
          <w:p w14:paraId="256C562E" w14:textId="257DC2C6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914B58">
              <w:rPr>
                <w:b/>
                <w:bCs/>
                <w:sz w:val="28"/>
                <w:szCs w:val="28"/>
              </w:rPr>
              <w:t xml:space="preserve">Requirement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3" w:type="dxa"/>
          </w:tcPr>
          <w:p w14:paraId="4832FB5A" w14:textId="71465158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914B58">
              <w:rPr>
                <w:b/>
                <w:bCs/>
                <w:sz w:val="28"/>
                <w:szCs w:val="28"/>
              </w:rPr>
              <w:t xml:space="preserve">Requirement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01C1A" w14:paraId="05F53F8C" w14:textId="77777777" w:rsidTr="00FE6418">
        <w:trPr>
          <w:trHeight w:val="694"/>
        </w:trPr>
        <w:tc>
          <w:tcPr>
            <w:tcW w:w="3682" w:type="dxa"/>
          </w:tcPr>
          <w:p w14:paraId="741D5254" w14:textId="0FEE1415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196D02">
              <w:rPr>
                <w:rFonts w:asciiTheme="majorBidi" w:hAnsiTheme="majorBidi" w:cstheme="majorBidi"/>
                <w:sz w:val="28"/>
                <w:szCs w:val="28"/>
              </w:rPr>
              <w:t>Premature design</w:t>
            </w:r>
          </w:p>
        </w:tc>
        <w:tc>
          <w:tcPr>
            <w:tcW w:w="2057" w:type="dxa"/>
          </w:tcPr>
          <w:p w14:paraId="23EC4F1D" w14:textId="1DB9CE13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  <w:tc>
          <w:tcPr>
            <w:tcW w:w="2057" w:type="dxa"/>
          </w:tcPr>
          <w:p w14:paraId="3BA3C2E8" w14:textId="56C08A4E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  <w:tc>
          <w:tcPr>
            <w:tcW w:w="2553" w:type="dxa"/>
          </w:tcPr>
          <w:p w14:paraId="1479210A" w14:textId="1DC138A2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</w:tr>
      <w:tr w:rsidR="00501C1A" w14:paraId="01FFE5A8" w14:textId="77777777" w:rsidTr="00FE6418">
        <w:trPr>
          <w:trHeight w:val="561"/>
        </w:trPr>
        <w:tc>
          <w:tcPr>
            <w:tcW w:w="3682" w:type="dxa"/>
          </w:tcPr>
          <w:p w14:paraId="2C939934" w14:textId="1DA4490A" w:rsidR="00501C1A" w:rsidRDefault="00501C1A" w:rsidP="00501C1A">
            <w:pPr>
              <w:spacing w:line="276" w:lineRule="auto"/>
              <w:rPr>
                <w:sz w:val="30"/>
                <w:szCs w:val="30"/>
              </w:rPr>
            </w:pPr>
            <w:r w:rsidRPr="00196D02">
              <w:rPr>
                <w:rFonts w:asciiTheme="majorBidi" w:hAnsiTheme="majorBidi" w:cstheme="majorBidi"/>
                <w:sz w:val="28"/>
                <w:szCs w:val="28"/>
              </w:rPr>
              <w:t>Combined requirements</w:t>
            </w:r>
          </w:p>
        </w:tc>
        <w:tc>
          <w:tcPr>
            <w:tcW w:w="2057" w:type="dxa"/>
          </w:tcPr>
          <w:p w14:paraId="35693456" w14:textId="0E0D766A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  <w:tc>
          <w:tcPr>
            <w:tcW w:w="2057" w:type="dxa"/>
          </w:tcPr>
          <w:p w14:paraId="200995EB" w14:textId="715BE4FD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  <w:tc>
          <w:tcPr>
            <w:tcW w:w="2553" w:type="dxa"/>
          </w:tcPr>
          <w:p w14:paraId="2AC92792" w14:textId="771114B5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</w:tr>
      <w:tr w:rsidR="00501C1A" w14:paraId="69413604" w14:textId="77777777" w:rsidTr="00FE6418">
        <w:trPr>
          <w:trHeight w:val="555"/>
        </w:trPr>
        <w:tc>
          <w:tcPr>
            <w:tcW w:w="3682" w:type="dxa"/>
          </w:tcPr>
          <w:p w14:paraId="511A1ACC" w14:textId="4D9A791C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196D02">
              <w:rPr>
                <w:rFonts w:asciiTheme="majorBidi" w:hAnsiTheme="majorBidi" w:cstheme="majorBidi"/>
                <w:sz w:val="28"/>
                <w:szCs w:val="28"/>
              </w:rPr>
              <w:t>Unnecessary requirements</w:t>
            </w:r>
          </w:p>
        </w:tc>
        <w:tc>
          <w:tcPr>
            <w:tcW w:w="2057" w:type="dxa"/>
          </w:tcPr>
          <w:p w14:paraId="7182E9DD" w14:textId="7291703A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  <w:tc>
          <w:tcPr>
            <w:tcW w:w="2057" w:type="dxa"/>
          </w:tcPr>
          <w:p w14:paraId="4652A764" w14:textId="6221AC70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  <w:tc>
          <w:tcPr>
            <w:tcW w:w="2553" w:type="dxa"/>
          </w:tcPr>
          <w:p w14:paraId="6BEC7494" w14:textId="1B63CB48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</w:tr>
      <w:tr w:rsidR="00501C1A" w14:paraId="05D92A3D" w14:textId="77777777" w:rsidTr="00FE6418">
        <w:trPr>
          <w:trHeight w:val="265"/>
        </w:trPr>
        <w:tc>
          <w:tcPr>
            <w:tcW w:w="3682" w:type="dxa"/>
          </w:tcPr>
          <w:p w14:paraId="05C23928" w14:textId="06756A5C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196D02">
              <w:rPr>
                <w:rFonts w:asciiTheme="majorBidi" w:hAnsiTheme="majorBidi" w:cstheme="majorBidi"/>
                <w:sz w:val="28"/>
                <w:szCs w:val="28"/>
              </w:rPr>
              <w:t>Use of non-standard hardware</w:t>
            </w:r>
          </w:p>
        </w:tc>
        <w:tc>
          <w:tcPr>
            <w:tcW w:w="2057" w:type="dxa"/>
          </w:tcPr>
          <w:p w14:paraId="0717771F" w14:textId="18AF3912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  <w:tc>
          <w:tcPr>
            <w:tcW w:w="2057" w:type="dxa"/>
          </w:tcPr>
          <w:p w14:paraId="2A418D98" w14:textId="16957867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  <w:tc>
          <w:tcPr>
            <w:tcW w:w="2553" w:type="dxa"/>
          </w:tcPr>
          <w:p w14:paraId="59F5BFA0" w14:textId="77777777" w:rsidR="00501C1A" w:rsidRDefault="00501C1A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  <w:p w14:paraId="2FE1D5F0" w14:textId="46B2C26C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</w:p>
        </w:tc>
      </w:tr>
      <w:tr w:rsidR="00FE6418" w14:paraId="686A6F41" w14:textId="77777777" w:rsidTr="00FE6418">
        <w:trPr>
          <w:trHeight w:val="461"/>
        </w:trPr>
        <w:tc>
          <w:tcPr>
            <w:tcW w:w="3682" w:type="dxa"/>
          </w:tcPr>
          <w:p w14:paraId="171F7836" w14:textId="44CA3159" w:rsidR="00FE6418" w:rsidRPr="00196D02" w:rsidRDefault="00FE6418" w:rsidP="00501C1A">
            <w:pPr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96D02">
              <w:rPr>
                <w:rFonts w:asciiTheme="majorBidi" w:hAnsiTheme="majorBidi" w:cstheme="majorBidi"/>
                <w:sz w:val="28"/>
                <w:szCs w:val="28"/>
              </w:rPr>
              <w:t>Conformance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96D02">
              <w:rPr>
                <w:rFonts w:asciiTheme="majorBidi" w:hAnsiTheme="majorBidi" w:cstheme="majorBidi"/>
                <w:sz w:val="28"/>
                <w:szCs w:val="28"/>
              </w:rPr>
              <w:t>with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96D02">
              <w:rPr>
                <w:rFonts w:asciiTheme="majorBidi" w:hAnsiTheme="majorBidi" w:cstheme="majorBidi"/>
                <w:sz w:val="28"/>
                <w:szCs w:val="28"/>
              </w:rPr>
              <w:t>business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96D02">
              <w:rPr>
                <w:rFonts w:asciiTheme="majorBidi" w:hAnsiTheme="majorBidi" w:cstheme="majorBidi"/>
                <w:sz w:val="28"/>
                <w:szCs w:val="28"/>
              </w:rPr>
              <w:t>goals</w:t>
            </w:r>
          </w:p>
        </w:tc>
        <w:tc>
          <w:tcPr>
            <w:tcW w:w="2057" w:type="dxa"/>
          </w:tcPr>
          <w:p w14:paraId="2D535EAC" w14:textId="4A9B4411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  <w:tc>
          <w:tcPr>
            <w:tcW w:w="2057" w:type="dxa"/>
          </w:tcPr>
          <w:p w14:paraId="7263C905" w14:textId="6613A276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  <w:tc>
          <w:tcPr>
            <w:tcW w:w="2553" w:type="dxa"/>
          </w:tcPr>
          <w:p w14:paraId="7923AB2A" w14:textId="5172A562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</w:tr>
      <w:tr w:rsidR="00FE6418" w14:paraId="2917DFF7" w14:textId="77777777" w:rsidTr="00FE6418">
        <w:trPr>
          <w:trHeight w:val="553"/>
        </w:trPr>
        <w:tc>
          <w:tcPr>
            <w:tcW w:w="3682" w:type="dxa"/>
          </w:tcPr>
          <w:p w14:paraId="609BF872" w14:textId="40B3923F" w:rsidR="00FE6418" w:rsidRDefault="00FE6418" w:rsidP="00501C1A">
            <w:pPr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96D02">
              <w:rPr>
                <w:rFonts w:asciiTheme="majorBidi" w:hAnsiTheme="majorBidi" w:cstheme="majorBidi"/>
                <w:sz w:val="28"/>
                <w:szCs w:val="28"/>
              </w:rPr>
              <w:t>Requirements ambiguity</w:t>
            </w:r>
          </w:p>
        </w:tc>
        <w:tc>
          <w:tcPr>
            <w:tcW w:w="2057" w:type="dxa"/>
          </w:tcPr>
          <w:p w14:paraId="5A971603" w14:textId="1A318387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  <w:tc>
          <w:tcPr>
            <w:tcW w:w="2057" w:type="dxa"/>
          </w:tcPr>
          <w:p w14:paraId="713460CE" w14:textId="61B3CE37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  <w:tc>
          <w:tcPr>
            <w:tcW w:w="2553" w:type="dxa"/>
          </w:tcPr>
          <w:p w14:paraId="0172B860" w14:textId="7860E7B8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</w:p>
        </w:tc>
      </w:tr>
      <w:tr w:rsidR="00FE6418" w14:paraId="64E2323A" w14:textId="77777777" w:rsidTr="00FE6418">
        <w:trPr>
          <w:trHeight w:val="561"/>
        </w:trPr>
        <w:tc>
          <w:tcPr>
            <w:tcW w:w="3682" w:type="dxa"/>
          </w:tcPr>
          <w:p w14:paraId="267ADA67" w14:textId="04A96E1C" w:rsidR="00FE6418" w:rsidRDefault="00FE6418" w:rsidP="00501C1A">
            <w:pPr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96D02">
              <w:rPr>
                <w:rFonts w:asciiTheme="majorBidi" w:hAnsiTheme="majorBidi" w:cstheme="majorBidi"/>
                <w:sz w:val="28"/>
                <w:szCs w:val="28"/>
              </w:rPr>
              <w:t>Requirements realism</w:t>
            </w:r>
          </w:p>
        </w:tc>
        <w:tc>
          <w:tcPr>
            <w:tcW w:w="2057" w:type="dxa"/>
          </w:tcPr>
          <w:p w14:paraId="52196ED1" w14:textId="67AA1C59" w:rsidR="00FE6418" w:rsidRDefault="00FE6418" w:rsidP="00FE6418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  <w:tc>
          <w:tcPr>
            <w:tcW w:w="2057" w:type="dxa"/>
          </w:tcPr>
          <w:p w14:paraId="34BD3A1E" w14:textId="11AD5181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  <w:tc>
          <w:tcPr>
            <w:tcW w:w="2553" w:type="dxa"/>
          </w:tcPr>
          <w:p w14:paraId="5A6B63D8" w14:textId="141C80BE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</w:tr>
      <w:tr w:rsidR="00FE6418" w14:paraId="74431F55" w14:textId="77777777" w:rsidTr="00FE6418">
        <w:trPr>
          <w:trHeight w:val="413"/>
        </w:trPr>
        <w:tc>
          <w:tcPr>
            <w:tcW w:w="3682" w:type="dxa"/>
          </w:tcPr>
          <w:p w14:paraId="09FD6582" w14:textId="18DD3D3C" w:rsidR="00FE6418" w:rsidRPr="00196D02" w:rsidRDefault="00FE6418" w:rsidP="00501C1A">
            <w:pPr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96D02">
              <w:rPr>
                <w:rFonts w:asciiTheme="majorBidi" w:hAnsiTheme="majorBidi" w:cstheme="majorBidi"/>
                <w:sz w:val="28"/>
                <w:szCs w:val="28"/>
              </w:rPr>
              <w:t>Requirements testability</w:t>
            </w:r>
          </w:p>
        </w:tc>
        <w:tc>
          <w:tcPr>
            <w:tcW w:w="2057" w:type="dxa"/>
          </w:tcPr>
          <w:p w14:paraId="592BCFE4" w14:textId="4D92D72C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  <w:tc>
          <w:tcPr>
            <w:tcW w:w="2057" w:type="dxa"/>
          </w:tcPr>
          <w:p w14:paraId="00D3495B" w14:textId="2C381997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  <w:tc>
          <w:tcPr>
            <w:tcW w:w="2553" w:type="dxa"/>
          </w:tcPr>
          <w:p w14:paraId="44B1CE46" w14:textId="5B7F5113" w:rsidR="00FE6418" w:rsidRDefault="00FE6418" w:rsidP="00501C1A">
            <w:pPr>
              <w:spacing w:line="276" w:lineRule="auto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</w:tr>
    </w:tbl>
    <w:p w14:paraId="09EA6A7B" w14:textId="1E5F9AD4" w:rsidR="00FE6418" w:rsidRDefault="00BB1B2D" w:rsidP="00FE6418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</w:rPr>
      </w:pPr>
      <w:bookmarkStart w:id="12" w:name="_Toc95511689"/>
      <w:r>
        <w:rPr>
          <w:rFonts w:asciiTheme="minorHAnsi" w:hAnsiTheme="minorHAnsi" w:cstheme="minorHAnsi"/>
          <w:b/>
          <w:bCs/>
        </w:rPr>
        <w:t xml:space="preserve"> </w:t>
      </w:r>
      <w:r w:rsidRPr="00CE5EB9">
        <w:rPr>
          <w:rFonts w:asciiTheme="minorHAnsi" w:hAnsiTheme="minorHAnsi" w:cstheme="minorHAnsi"/>
          <w:b/>
          <w:bCs/>
          <w:color w:val="002060"/>
        </w:rPr>
        <w:t xml:space="preserve">5 </w:t>
      </w:r>
      <w:r w:rsidR="00FE6418" w:rsidRPr="00CE5EB9">
        <w:rPr>
          <w:rFonts w:asciiTheme="minorHAnsi" w:hAnsiTheme="minorHAnsi" w:cstheme="minorHAnsi"/>
          <w:b/>
          <w:bCs/>
          <w:color w:val="002060"/>
        </w:rPr>
        <w:t>Requirements Classification</w:t>
      </w:r>
      <w:bookmarkEnd w:id="12"/>
    </w:p>
    <w:p w14:paraId="583A0EC0" w14:textId="5EE17A54" w:rsidR="00FE6418" w:rsidRDefault="00FE6418" w:rsidP="00BB1B2D">
      <w:pPr>
        <w:pStyle w:val="Heading1"/>
        <w:numPr>
          <w:ilvl w:val="0"/>
          <w:numId w:val="0"/>
        </w:numPr>
        <w:jc w:val="both"/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FE6418">
        <w:rPr>
          <w:rFonts w:asciiTheme="minorHAnsi" w:eastAsiaTheme="minorHAnsi" w:hAnsiTheme="minorHAnsi" w:cstheme="minorHAnsi"/>
          <w:sz w:val="28"/>
          <w:szCs w:val="28"/>
        </w:rPr>
        <w:t xml:space="preserve">The </w:t>
      </w:r>
      <w:r w:rsidR="00734C0B">
        <w:rPr>
          <w:rFonts w:asciiTheme="minorHAnsi" w:eastAsiaTheme="minorHAnsi" w:hAnsiTheme="minorHAnsi" w:cstheme="minorHAnsi"/>
          <w:sz w:val="28"/>
          <w:szCs w:val="28"/>
        </w:rPr>
        <w:t>Easiest</w:t>
      </w:r>
      <w:r w:rsidRPr="00FE6418">
        <w:rPr>
          <w:rFonts w:asciiTheme="minorHAnsi" w:eastAsiaTheme="minorHAnsi" w:hAnsiTheme="minorHAnsi" w:cstheme="minorHAnsi"/>
          <w:sz w:val="28"/>
          <w:szCs w:val="28"/>
        </w:rPr>
        <w:t xml:space="preserve"> way to classify requirements is to use what is called </w:t>
      </w:r>
      <w:r w:rsidRPr="00FE6418">
        <w:rPr>
          <w:rFonts w:asciiTheme="minorHAnsi" w:eastAsiaTheme="minorHAnsi" w:hAnsiTheme="minorHAnsi" w:cstheme="minorHAnsi"/>
          <w:b/>
          <w:bCs/>
          <w:sz w:val="28"/>
          <w:szCs w:val="28"/>
        </w:rPr>
        <w:t>a faceted approach</w:t>
      </w:r>
    </w:p>
    <w:p w14:paraId="34D6B158" w14:textId="7BC29782" w:rsidR="00FE6418" w:rsidRDefault="00FE6418" w:rsidP="00FE6418"/>
    <w:tbl>
      <w:tblPr>
        <w:tblStyle w:val="TableGrid"/>
        <w:tblW w:w="9782" w:type="dxa"/>
        <w:tblInd w:w="-1990" w:type="dxa"/>
        <w:tblLook w:val="04A0" w:firstRow="1" w:lastRow="0" w:firstColumn="1" w:lastColumn="0" w:noHBand="0" w:noVBand="1"/>
      </w:tblPr>
      <w:tblGrid>
        <w:gridCol w:w="3545"/>
        <w:gridCol w:w="2036"/>
        <w:gridCol w:w="2074"/>
        <w:gridCol w:w="2127"/>
      </w:tblGrid>
      <w:tr w:rsidR="00FE6418" w14:paraId="21B033E7" w14:textId="77777777" w:rsidTr="00FE6418">
        <w:tc>
          <w:tcPr>
            <w:tcW w:w="3545" w:type="dxa"/>
          </w:tcPr>
          <w:p w14:paraId="0E890FCD" w14:textId="77777777" w:rsidR="00FE6418" w:rsidRPr="00196D02" w:rsidRDefault="00FE6418" w:rsidP="00FE6418">
            <w:pPr>
              <w:pStyle w:val="Default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196D02">
              <w:rPr>
                <w:rFonts w:asciiTheme="majorBidi" w:hAnsiTheme="majorBidi" w:cstheme="majorBidi"/>
                <w:b/>
                <w:bCs/>
                <w:color w:val="aut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Requirements Classification</w:t>
            </w:r>
          </w:p>
          <w:p w14:paraId="1FC14D30" w14:textId="77777777" w:rsidR="00FE6418" w:rsidRDefault="00FE6418" w:rsidP="00FE6418"/>
        </w:tc>
        <w:tc>
          <w:tcPr>
            <w:tcW w:w="2036" w:type="dxa"/>
          </w:tcPr>
          <w:p w14:paraId="55BAFC7C" w14:textId="66ACA8A0" w:rsidR="00FE6418" w:rsidRDefault="00FE6418" w:rsidP="00FE6418">
            <w:r w:rsidRPr="00914B58">
              <w:rPr>
                <w:b/>
                <w:bCs/>
                <w:sz w:val="28"/>
                <w:szCs w:val="28"/>
              </w:rPr>
              <w:t>Requirement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14B5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0174F6EB" w14:textId="3B2CCB4F" w:rsidR="00FE6418" w:rsidRDefault="00FE6418" w:rsidP="00FE6418">
            <w:r w:rsidRPr="00914B58">
              <w:rPr>
                <w:b/>
                <w:bCs/>
                <w:sz w:val="28"/>
                <w:szCs w:val="28"/>
              </w:rPr>
              <w:t>Requirement</w:t>
            </w:r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2127" w:type="dxa"/>
          </w:tcPr>
          <w:p w14:paraId="7F314EFD" w14:textId="55311CF2" w:rsidR="00FE6418" w:rsidRDefault="00FE6418" w:rsidP="00FE6418">
            <w:r w:rsidRPr="00914B58">
              <w:rPr>
                <w:b/>
                <w:bCs/>
                <w:sz w:val="28"/>
                <w:szCs w:val="28"/>
              </w:rPr>
              <w:t>Requirement</w:t>
            </w:r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</w:tr>
      <w:tr w:rsidR="00FE6418" w14:paraId="50F790ED" w14:textId="77777777" w:rsidTr="00FE6418">
        <w:tc>
          <w:tcPr>
            <w:tcW w:w="3545" w:type="dxa"/>
          </w:tcPr>
          <w:p w14:paraId="7FC3EAD3" w14:textId="67B26A38" w:rsidR="00FE6418" w:rsidRDefault="00FE6418" w:rsidP="00FE6418">
            <w:r w:rsidRPr="00196D02">
              <w:rPr>
                <w:rFonts w:asciiTheme="majorBidi" w:hAnsiTheme="majorBidi" w:cstheme="majorBidi"/>
              </w:rPr>
              <w:t>System</w:t>
            </w:r>
          </w:p>
        </w:tc>
        <w:tc>
          <w:tcPr>
            <w:tcW w:w="2036" w:type="dxa"/>
          </w:tcPr>
          <w:p w14:paraId="1A148C8D" w14:textId="220968A9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  <w:tc>
          <w:tcPr>
            <w:tcW w:w="2074" w:type="dxa"/>
          </w:tcPr>
          <w:p w14:paraId="2160C648" w14:textId="6C0808A8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  <w:tc>
          <w:tcPr>
            <w:tcW w:w="2127" w:type="dxa"/>
          </w:tcPr>
          <w:p w14:paraId="18A36F75" w14:textId="581AEF5F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</w:tr>
      <w:tr w:rsidR="00FE6418" w14:paraId="638E32AF" w14:textId="77777777" w:rsidTr="00FE6418">
        <w:tc>
          <w:tcPr>
            <w:tcW w:w="3545" w:type="dxa"/>
          </w:tcPr>
          <w:p w14:paraId="447FC17E" w14:textId="120F8133" w:rsidR="00FE6418" w:rsidRDefault="00FE6418" w:rsidP="00FE6418">
            <w:r w:rsidRPr="00196D02">
              <w:rPr>
                <w:rFonts w:asciiTheme="majorBidi" w:hAnsiTheme="majorBidi" w:cstheme="majorBidi"/>
              </w:rPr>
              <w:t>User interface</w:t>
            </w:r>
          </w:p>
        </w:tc>
        <w:tc>
          <w:tcPr>
            <w:tcW w:w="2036" w:type="dxa"/>
          </w:tcPr>
          <w:p w14:paraId="742EE01A" w14:textId="26DFEC55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  <w:tc>
          <w:tcPr>
            <w:tcW w:w="2074" w:type="dxa"/>
          </w:tcPr>
          <w:p w14:paraId="455843C6" w14:textId="0B8C0FCE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  <w:tc>
          <w:tcPr>
            <w:tcW w:w="2127" w:type="dxa"/>
          </w:tcPr>
          <w:p w14:paraId="662CE65C" w14:textId="65272CBA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</w:tr>
      <w:tr w:rsidR="00FE6418" w14:paraId="524DBB41" w14:textId="77777777" w:rsidTr="00FE6418">
        <w:trPr>
          <w:trHeight w:val="343"/>
        </w:trPr>
        <w:tc>
          <w:tcPr>
            <w:tcW w:w="3545" w:type="dxa"/>
          </w:tcPr>
          <w:p w14:paraId="613B468E" w14:textId="076BEBBC" w:rsidR="00FE6418" w:rsidRDefault="00FE6418" w:rsidP="00FE6418">
            <w:r w:rsidRPr="00196D02">
              <w:rPr>
                <w:rFonts w:asciiTheme="majorBidi" w:hAnsiTheme="majorBidi" w:cstheme="majorBidi"/>
              </w:rPr>
              <w:t>Database</w:t>
            </w:r>
          </w:p>
        </w:tc>
        <w:tc>
          <w:tcPr>
            <w:tcW w:w="2036" w:type="dxa"/>
          </w:tcPr>
          <w:p w14:paraId="3A0E8D67" w14:textId="1A9118E9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  <w:tc>
          <w:tcPr>
            <w:tcW w:w="2074" w:type="dxa"/>
          </w:tcPr>
          <w:p w14:paraId="5B537DC3" w14:textId="505017DF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  <w:tc>
          <w:tcPr>
            <w:tcW w:w="2127" w:type="dxa"/>
          </w:tcPr>
          <w:p w14:paraId="2D0C7769" w14:textId="6559F2DE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</w:tr>
      <w:tr w:rsidR="00FE6418" w14:paraId="34D74259" w14:textId="77777777" w:rsidTr="00FE6418">
        <w:trPr>
          <w:trHeight w:val="343"/>
        </w:trPr>
        <w:tc>
          <w:tcPr>
            <w:tcW w:w="3545" w:type="dxa"/>
          </w:tcPr>
          <w:p w14:paraId="6E94BA25" w14:textId="7CB2C74F" w:rsidR="00FE6418" w:rsidRPr="00196D02" w:rsidRDefault="00FE6418" w:rsidP="00FE6418">
            <w:pPr>
              <w:rPr>
                <w:rFonts w:asciiTheme="majorBidi" w:hAnsiTheme="majorBidi" w:cstheme="majorBidi"/>
              </w:rPr>
            </w:pPr>
            <w:r w:rsidRPr="00196D02">
              <w:rPr>
                <w:rFonts w:asciiTheme="majorBidi" w:hAnsiTheme="majorBidi" w:cstheme="majorBidi"/>
              </w:rPr>
              <w:t>Communications</w:t>
            </w:r>
          </w:p>
        </w:tc>
        <w:tc>
          <w:tcPr>
            <w:tcW w:w="2036" w:type="dxa"/>
          </w:tcPr>
          <w:p w14:paraId="5AB61B9F" w14:textId="3A1C3B10" w:rsidR="00FE6418" w:rsidRDefault="00FE6418" w:rsidP="00FE6418">
            <w:r>
              <w:rPr>
                <w:sz w:val="30"/>
                <w:szCs w:val="30"/>
              </w:rPr>
              <w:t>No</w:t>
            </w:r>
          </w:p>
        </w:tc>
        <w:tc>
          <w:tcPr>
            <w:tcW w:w="2074" w:type="dxa"/>
          </w:tcPr>
          <w:p w14:paraId="174E781C" w14:textId="68A2DE08" w:rsidR="00FE6418" w:rsidRDefault="00FE6418" w:rsidP="00FE6418">
            <w:r>
              <w:rPr>
                <w:sz w:val="30"/>
                <w:szCs w:val="30"/>
              </w:rPr>
              <w:t>No</w:t>
            </w:r>
          </w:p>
        </w:tc>
        <w:tc>
          <w:tcPr>
            <w:tcW w:w="2127" w:type="dxa"/>
          </w:tcPr>
          <w:p w14:paraId="38627961" w14:textId="5C8CA861" w:rsidR="00FE6418" w:rsidRDefault="00FE6418" w:rsidP="00FE6418">
            <w:r>
              <w:rPr>
                <w:sz w:val="30"/>
                <w:szCs w:val="30"/>
              </w:rPr>
              <w:t>Yes</w:t>
            </w:r>
          </w:p>
        </w:tc>
      </w:tr>
    </w:tbl>
    <w:p w14:paraId="1216C71E" w14:textId="77777777" w:rsidR="00BB1B2D" w:rsidRPr="00CE5EB9" w:rsidRDefault="00BB1B2D" w:rsidP="00BB1B2D">
      <w:pPr>
        <w:pStyle w:val="Heading1"/>
        <w:numPr>
          <w:ilvl w:val="0"/>
          <w:numId w:val="0"/>
        </w:numPr>
        <w:rPr>
          <w:rFonts w:eastAsiaTheme="minorHAnsi"/>
          <w:color w:val="002060"/>
        </w:rPr>
      </w:pPr>
      <w:bookmarkStart w:id="13" w:name="_Toc95511690"/>
      <w:r w:rsidRPr="00CE5EB9">
        <w:rPr>
          <w:color w:val="002060"/>
        </w:rPr>
        <w:lastRenderedPageBreak/>
        <w:t xml:space="preserve">6 </w:t>
      </w:r>
      <w:r w:rsidRPr="00CE5EB9">
        <w:rPr>
          <w:rFonts w:eastAsiaTheme="minorHAnsi"/>
          <w:color w:val="002060"/>
        </w:rPr>
        <w:t>Assess Requirements Risks</w:t>
      </w:r>
      <w:bookmarkEnd w:id="13"/>
    </w:p>
    <w:tbl>
      <w:tblPr>
        <w:tblStyle w:val="TableGrid"/>
        <w:tblW w:w="0" w:type="auto"/>
        <w:tblInd w:w="-1281" w:type="dxa"/>
        <w:tblLook w:val="04A0" w:firstRow="1" w:lastRow="0" w:firstColumn="1" w:lastColumn="0" w:noHBand="0" w:noVBand="1"/>
      </w:tblPr>
      <w:tblGrid>
        <w:gridCol w:w="3270"/>
        <w:gridCol w:w="1818"/>
        <w:gridCol w:w="1819"/>
        <w:gridCol w:w="1819"/>
      </w:tblGrid>
      <w:tr w:rsidR="00BB1B2D" w14:paraId="307B9F19" w14:textId="77777777" w:rsidTr="00BB1B2D">
        <w:tc>
          <w:tcPr>
            <w:tcW w:w="3270" w:type="dxa"/>
          </w:tcPr>
          <w:p w14:paraId="784D5265" w14:textId="3433E3BD" w:rsidR="00BB1B2D" w:rsidRDefault="00BB1B2D" w:rsidP="00FE6418">
            <w:r w:rsidRPr="00196D02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Assess Requirements Risks</w:t>
            </w:r>
          </w:p>
        </w:tc>
        <w:tc>
          <w:tcPr>
            <w:tcW w:w="1818" w:type="dxa"/>
          </w:tcPr>
          <w:p w14:paraId="495EDDD5" w14:textId="59912882" w:rsidR="00BB1B2D" w:rsidRDefault="00BB1B2D" w:rsidP="00FE6418">
            <w:r w:rsidRPr="00914B58">
              <w:rPr>
                <w:b/>
                <w:bCs/>
                <w:sz w:val="28"/>
                <w:szCs w:val="28"/>
              </w:rPr>
              <w:t xml:space="preserve">Requirement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19" w:type="dxa"/>
          </w:tcPr>
          <w:p w14:paraId="57711902" w14:textId="5DD63C9F" w:rsidR="00BB1B2D" w:rsidRDefault="00BB1B2D" w:rsidP="00FE6418">
            <w:r w:rsidRPr="00914B58">
              <w:rPr>
                <w:b/>
                <w:bCs/>
                <w:sz w:val="28"/>
                <w:szCs w:val="28"/>
              </w:rPr>
              <w:t xml:space="preserve">Requirement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19" w:type="dxa"/>
          </w:tcPr>
          <w:p w14:paraId="28D93965" w14:textId="453B9A7F" w:rsidR="00BB1B2D" w:rsidRDefault="00BB1B2D" w:rsidP="00FE6418">
            <w:r w:rsidRPr="00914B58">
              <w:rPr>
                <w:b/>
                <w:bCs/>
                <w:sz w:val="28"/>
                <w:szCs w:val="28"/>
              </w:rPr>
              <w:t xml:space="preserve">Requirement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B1B2D" w14:paraId="366AE501" w14:textId="77777777" w:rsidTr="00BB1B2D">
        <w:tc>
          <w:tcPr>
            <w:tcW w:w="3270" w:type="dxa"/>
          </w:tcPr>
          <w:p w14:paraId="11935FE5" w14:textId="40E78A4B" w:rsidR="00BB1B2D" w:rsidRDefault="00BB1B2D" w:rsidP="00FE6418">
            <w:r w:rsidRPr="00196D02">
              <w:rPr>
                <w:rFonts w:asciiTheme="majorBidi" w:hAnsiTheme="majorBidi" w:cstheme="majorBidi"/>
                <w:sz w:val="28"/>
                <w:szCs w:val="28"/>
              </w:rPr>
              <w:t>Performance risks</w:t>
            </w:r>
          </w:p>
        </w:tc>
        <w:tc>
          <w:tcPr>
            <w:tcW w:w="1818" w:type="dxa"/>
          </w:tcPr>
          <w:p w14:paraId="5DD2978D" w14:textId="35C41C57" w:rsidR="00BB1B2D" w:rsidRDefault="00BB1B2D" w:rsidP="00FE6418">
            <w:r>
              <w:rPr>
                <w:sz w:val="30"/>
                <w:szCs w:val="30"/>
              </w:rPr>
              <w:t>High</w:t>
            </w:r>
          </w:p>
        </w:tc>
        <w:tc>
          <w:tcPr>
            <w:tcW w:w="1819" w:type="dxa"/>
          </w:tcPr>
          <w:p w14:paraId="730CE160" w14:textId="72E242ED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  <w:tc>
          <w:tcPr>
            <w:tcW w:w="1819" w:type="dxa"/>
          </w:tcPr>
          <w:p w14:paraId="502F01F5" w14:textId="20B17B62" w:rsidR="00BB1B2D" w:rsidRDefault="00BB1B2D" w:rsidP="00FE6418">
            <w:r>
              <w:rPr>
                <w:sz w:val="30"/>
                <w:szCs w:val="30"/>
              </w:rPr>
              <w:t>High</w:t>
            </w:r>
          </w:p>
        </w:tc>
      </w:tr>
      <w:tr w:rsidR="00BB1B2D" w14:paraId="66B1EF03" w14:textId="77777777" w:rsidTr="00BB1B2D">
        <w:tc>
          <w:tcPr>
            <w:tcW w:w="3270" w:type="dxa"/>
          </w:tcPr>
          <w:p w14:paraId="3DE01867" w14:textId="6E32E70D" w:rsidR="00BB1B2D" w:rsidRDefault="00BB1B2D" w:rsidP="00FE6418">
            <w:r w:rsidRPr="00196D02">
              <w:rPr>
                <w:rFonts w:asciiTheme="majorBidi" w:hAnsiTheme="majorBidi" w:cstheme="majorBidi"/>
                <w:sz w:val="28"/>
                <w:szCs w:val="28"/>
              </w:rPr>
              <w:t>Safety and security risks</w:t>
            </w:r>
          </w:p>
        </w:tc>
        <w:tc>
          <w:tcPr>
            <w:tcW w:w="1818" w:type="dxa"/>
          </w:tcPr>
          <w:p w14:paraId="5914F45E" w14:textId="3909C21C" w:rsidR="00BB1B2D" w:rsidRDefault="00BB1B2D" w:rsidP="00FE6418">
            <w:r>
              <w:rPr>
                <w:sz w:val="30"/>
                <w:szCs w:val="30"/>
              </w:rPr>
              <w:t>High</w:t>
            </w:r>
          </w:p>
        </w:tc>
        <w:tc>
          <w:tcPr>
            <w:tcW w:w="1819" w:type="dxa"/>
          </w:tcPr>
          <w:p w14:paraId="13EFA8E5" w14:textId="41FEAE5E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  <w:tc>
          <w:tcPr>
            <w:tcW w:w="1819" w:type="dxa"/>
          </w:tcPr>
          <w:p w14:paraId="6C2F1E7F" w14:textId="23FF5C1F" w:rsidR="00BB1B2D" w:rsidRDefault="00BB1B2D" w:rsidP="00FE6418">
            <w:r>
              <w:rPr>
                <w:sz w:val="30"/>
                <w:szCs w:val="30"/>
              </w:rPr>
              <w:t>High</w:t>
            </w:r>
          </w:p>
        </w:tc>
      </w:tr>
      <w:tr w:rsidR="00BB1B2D" w14:paraId="3CD7D9B5" w14:textId="77777777" w:rsidTr="00BB1B2D">
        <w:tc>
          <w:tcPr>
            <w:tcW w:w="3270" w:type="dxa"/>
          </w:tcPr>
          <w:p w14:paraId="532B301D" w14:textId="31C70A23" w:rsidR="00BB1B2D" w:rsidRDefault="00BB1B2D" w:rsidP="00FE6418">
            <w:r w:rsidRPr="00196D02">
              <w:rPr>
                <w:rFonts w:asciiTheme="majorBidi" w:hAnsiTheme="majorBidi" w:cstheme="majorBidi"/>
                <w:sz w:val="28"/>
                <w:szCs w:val="28"/>
              </w:rPr>
              <w:t>Process risks</w:t>
            </w:r>
          </w:p>
        </w:tc>
        <w:tc>
          <w:tcPr>
            <w:tcW w:w="1818" w:type="dxa"/>
          </w:tcPr>
          <w:p w14:paraId="3AE1A333" w14:textId="0B940307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  <w:tc>
          <w:tcPr>
            <w:tcW w:w="1819" w:type="dxa"/>
          </w:tcPr>
          <w:p w14:paraId="7D3EAD1F" w14:textId="42FE242C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  <w:tc>
          <w:tcPr>
            <w:tcW w:w="1819" w:type="dxa"/>
          </w:tcPr>
          <w:p w14:paraId="6884770B" w14:textId="372688A9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</w:tr>
      <w:tr w:rsidR="00BB1B2D" w14:paraId="7650C293" w14:textId="77777777" w:rsidTr="00BB1B2D">
        <w:tc>
          <w:tcPr>
            <w:tcW w:w="3270" w:type="dxa"/>
          </w:tcPr>
          <w:p w14:paraId="3FC7C022" w14:textId="2121E287" w:rsidR="00BB1B2D" w:rsidRDefault="00BB1B2D" w:rsidP="00FE6418">
            <w:r w:rsidRPr="00196D02">
              <w:rPr>
                <w:rFonts w:asciiTheme="majorBidi" w:hAnsiTheme="majorBidi" w:cstheme="majorBidi"/>
                <w:sz w:val="28"/>
                <w:szCs w:val="28"/>
              </w:rPr>
              <w:t>Implementation technology risks</w:t>
            </w:r>
          </w:p>
        </w:tc>
        <w:tc>
          <w:tcPr>
            <w:tcW w:w="1818" w:type="dxa"/>
          </w:tcPr>
          <w:p w14:paraId="6D22A7D9" w14:textId="0CA2E6E4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  <w:tc>
          <w:tcPr>
            <w:tcW w:w="1819" w:type="dxa"/>
          </w:tcPr>
          <w:p w14:paraId="658E2551" w14:textId="5DABB127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  <w:tc>
          <w:tcPr>
            <w:tcW w:w="1819" w:type="dxa"/>
          </w:tcPr>
          <w:p w14:paraId="193A8D70" w14:textId="02453910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</w:tr>
      <w:tr w:rsidR="00BB1B2D" w14:paraId="1A779D59" w14:textId="77777777" w:rsidTr="00BB1B2D">
        <w:tc>
          <w:tcPr>
            <w:tcW w:w="3270" w:type="dxa"/>
          </w:tcPr>
          <w:p w14:paraId="134566C9" w14:textId="464436A6" w:rsidR="00BB1B2D" w:rsidRDefault="00BB1B2D" w:rsidP="00FE6418">
            <w:r w:rsidRPr="00196D02">
              <w:rPr>
                <w:rFonts w:asciiTheme="majorBidi" w:hAnsiTheme="majorBidi" w:cstheme="majorBidi"/>
                <w:sz w:val="28"/>
                <w:szCs w:val="28"/>
              </w:rPr>
              <w:t>Database risks</w:t>
            </w:r>
          </w:p>
        </w:tc>
        <w:tc>
          <w:tcPr>
            <w:tcW w:w="1818" w:type="dxa"/>
          </w:tcPr>
          <w:p w14:paraId="6884D75A" w14:textId="3B299CFD" w:rsidR="00BB1B2D" w:rsidRDefault="00BB1B2D" w:rsidP="00FE6418">
            <w:r>
              <w:rPr>
                <w:sz w:val="30"/>
                <w:szCs w:val="30"/>
              </w:rPr>
              <w:t>Medium</w:t>
            </w:r>
          </w:p>
        </w:tc>
        <w:tc>
          <w:tcPr>
            <w:tcW w:w="1819" w:type="dxa"/>
          </w:tcPr>
          <w:p w14:paraId="4B468996" w14:textId="205AA64E" w:rsidR="00BB1B2D" w:rsidRDefault="00BB1B2D" w:rsidP="00FE6418">
            <w:r>
              <w:rPr>
                <w:sz w:val="30"/>
                <w:szCs w:val="30"/>
              </w:rPr>
              <w:t>Medium</w:t>
            </w:r>
          </w:p>
        </w:tc>
        <w:tc>
          <w:tcPr>
            <w:tcW w:w="1819" w:type="dxa"/>
          </w:tcPr>
          <w:p w14:paraId="6C191CED" w14:textId="1E3802B3" w:rsidR="00BB1B2D" w:rsidRDefault="00BB1B2D" w:rsidP="00FE6418">
            <w:r>
              <w:rPr>
                <w:sz w:val="30"/>
                <w:szCs w:val="30"/>
              </w:rPr>
              <w:t>Medium</w:t>
            </w:r>
          </w:p>
        </w:tc>
      </w:tr>
      <w:tr w:rsidR="00BB1B2D" w14:paraId="01B71B7C" w14:textId="77777777" w:rsidTr="00BB1B2D">
        <w:tc>
          <w:tcPr>
            <w:tcW w:w="3270" w:type="dxa"/>
          </w:tcPr>
          <w:p w14:paraId="79DC0C83" w14:textId="09F5C615" w:rsidR="00BB1B2D" w:rsidRDefault="00BB1B2D" w:rsidP="00FE6418">
            <w:r w:rsidRPr="00196D02">
              <w:rPr>
                <w:rFonts w:asciiTheme="majorBidi" w:hAnsiTheme="majorBidi" w:cstheme="majorBidi"/>
                <w:sz w:val="28"/>
                <w:szCs w:val="28"/>
              </w:rPr>
              <w:t>Schedule risks</w:t>
            </w:r>
          </w:p>
        </w:tc>
        <w:tc>
          <w:tcPr>
            <w:tcW w:w="1818" w:type="dxa"/>
          </w:tcPr>
          <w:p w14:paraId="09D8EBBD" w14:textId="6B307A88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  <w:tc>
          <w:tcPr>
            <w:tcW w:w="1819" w:type="dxa"/>
          </w:tcPr>
          <w:p w14:paraId="61D865BC" w14:textId="6BA4F806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  <w:tc>
          <w:tcPr>
            <w:tcW w:w="1819" w:type="dxa"/>
          </w:tcPr>
          <w:p w14:paraId="45C3C05A" w14:textId="59F8BC7C" w:rsidR="00BB1B2D" w:rsidRDefault="00BB1B2D" w:rsidP="00FE6418">
            <w:r>
              <w:rPr>
                <w:sz w:val="30"/>
                <w:szCs w:val="30"/>
              </w:rPr>
              <w:t>Low</w:t>
            </w:r>
          </w:p>
        </w:tc>
      </w:tr>
      <w:tr w:rsidR="00BB1B2D" w14:paraId="6B54AA18" w14:textId="77777777" w:rsidTr="00BB1B2D">
        <w:tc>
          <w:tcPr>
            <w:tcW w:w="3270" w:type="dxa"/>
          </w:tcPr>
          <w:p w14:paraId="68A60EE7" w14:textId="2F352FF8" w:rsidR="00BB1B2D" w:rsidRDefault="00BB1B2D" w:rsidP="00FE6418">
            <w:r w:rsidRPr="00196D02">
              <w:rPr>
                <w:rFonts w:asciiTheme="majorBidi" w:hAnsiTheme="majorBidi" w:cstheme="majorBidi"/>
                <w:sz w:val="28"/>
                <w:szCs w:val="28"/>
              </w:rPr>
              <w:t>External risks</w:t>
            </w:r>
          </w:p>
        </w:tc>
        <w:tc>
          <w:tcPr>
            <w:tcW w:w="1818" w:type="dxa"/>
          </w:tcPr>
          <w:p w14:paraId="4596B03A" w14:textId="481F5765" w:rsidR="00BB1B2D" w:rsidRDefault="00BB1B2D" w:rsidP="00FE6418">
            <w:r>
              <w:rPr>
                <w:sz w:val="30"/>
                <w:szCs w:val="30"/>
              </w:rPr>
              <w:t>High</w:t>
            </w:r>
          </w:p>
        </w:tc>
        <w:tc>
          <w:tcPr>
            <w:tcW w:w="1819" w:type="dxa"/>
          </w:tcPr>
          <w:p w14:paraId="40F378A9" w14:textId="0E98D38D" w:rsidR="00BB1B2D" w:rsidRDefault="00BB1B2D" w:rsidP="00FE6418">
            <w:r>
              <w:rPr>
                <w:sz w:val="30"/>
                <w:szCs w:val="30"/>
              </w:rPr>
              <w:t>Medium</w:t>
            </w:r>
          </w:p>
        </w:tc>
        <w:tc>
          <w:tcPr>
            <w:tcW w:w="1819" w:type="dxa"/>
          </w:tcPr>
          <w:p w14:paraId="5768D232" w14:textId="7B6D2AAC" w:rsidR="00BB1B2D" w:rsidRDefault="00BB1B2D" w:rsidP="00FE6418">
            <w:r>
              <w:rPr>
                <w:sz w:val="30"/>
                <w:szCs w:val="30"/>
              </w:rPr>
              <w:t>High</w:t>
            </w:r>
          </w:p>
        </w:tc>
      </w:tr>
      <w:tr w:rsidR="00BB1B2D" w14:paraId="5119949A" w14:textId="77777777" w:rsidTr="00BB1B2D">
        <w:tc>
          <w:tcPr>
            <w:tcW w:w="3270" w:type="dxa"/>
          </w:tcPr>
          <w:p w14:paraId="2A0E4412" w14:textId="2F7E528B" w:rsidR="00BB1B2D" w:rsidRDefault="00BB1B2D" w:rsidP="00FE6418">
            <w:r w:rsidRPr="00196D02">
              <w:rPr>
                <w:rFonts w:asciiTheme="majorBidi" w:hAnsiTheme="majorBidi" w:cstheme="majorBidi"/>
                <w:sz w:val="28"/>
                <w:szCs w:val="28"/>
              </w:rPr>
              <w:t>Stability risks</w:t>
            </w:r>
          </w:p>
        </w:tc>
        <w:tc>
          <w:tcPr>
            <w:tcW w:w="1818" w:type="dxa"/>
          </w:tcPr>
          <w:p w14:paraId="00562901" w14:textId="25BE0FB2" w:rsidR="00BB1B2D" w:rsidRDefault="00BB1B2D" w:rsidP="00FE6418">
            <w:r>
              <w:rPr>
                <w:sz w:val="30"/>
                <w:szCs w:val="30"/>
              </w:rPr>
              <w:t>Medium</w:t>
            </w:r>
          </w:p>
        </w:tc>
        <w:tc>
          <w:tcPr>
            <w:tcW w:w="1819" w:type="dxa"/>
          </w:tcPr>
          <w:p w14:paraId="046FC344" w14:textId="775802FD" w:rsidR="00BB1B2D" w:rsidRDefault="00BB1B2D" w:rsidP="00FE6418">
            <w:r>
              <w:rPr>
                <w:sz w:val="30"/>
                <w:szCs w:val="30"/>
              </w:rPr>
              <w:t>Medium</w:t>
            </w:r>
          </w:p>
        </w:tc>
        <w:tc>
          <w:tcPr>
            <w:tcW w:w="1819" w:type="dxa"/>
          </w:tcPr>
          <w:p w14:paraId="4EA2A826" w14:textId="29297C84" w:rsidR="00BB1B2D" w:rsidRDefault="00BB1B2D" w:rsidP="00FE6418">
            <w:r>
              <w:rPr>
                <w:sz w:val="30"/>
                <w:szCs w:val="30"/>
              </w:rPr>
              <w:t>Medium</w:t>
            </w:r>
          </w:p>
        </w:tc>
      </w:tr>
    </w:tbl>
    <w:p w14:paraId="5D1C7BD2" w14:textId="77777777" w:rsidR="00BB1B2D" w:rsidRPr="00FE6418" w:rsidRDefault="00BB1B2D" w:rsidP="00FE6418"/>
    <w:p w14:paraId="31EDAF9F" w14:textId="29B737F7" w:rsidR="00BB1B2D" w:rsidRDefault="00BB1B2D" w:rsidP="00BB1B2D">
      <w:pPr>
        <w:pStyle w:val="Heading1"/>
        <w:numPr>
          <w:ilvl w:val="0"/>
          <w:numId w:val="0"/>
        </w:numPr>
        <w:ind w:left="432" w:hanging="432"/>
        <w:rPr>
          <w:rFonts w:eastAsiaTheme="minorHAnsi"/>
          <w:color w:val="002060"/>
        </w:rPr>
      </w:pPr>
      <w:bookmarkStart w:id="14" w:name="_Toc95511691"/>
      <w:r w:rsidRPr="00CE5EB9">
        <w:rPr>
          <w:color w:val="002060"/>
        </w:rPr>
        <w:t xml:space="preserve">7 </w:t>
      </w:r>
      <w:r w:rsidRPr="00CE5EB9">
        <w:rPr>
          <w:rFonts w:eastAsiaTheme="minorHAnsi"/>
          <w:color w:val="002060"/>
        </w:rPr>
        <w:t>Systematic Validation of Requirements</w:t>
      </w:r>
      <w:bookmarkEnd w:id="14"/>
      <w:r w:rsidRPr="00CE5EB9">
        <w:rPr>
          <w:rFonts w:eastAsiaTheme="minorHAnsi"/>
          <w:color w:val="002060"/>
        </w:rPr>
        <w:t xml:space="preserve"> </w:t>
      </w:r>
    </w:p>
    <w:p w14:paraId="74EACDA1" w14:textId="77777777" w:rsidR="00CE5EB9" w:rsidRPr="00CE5EB9" w:rsidRDefault="00CE5EB9" w:rsidP="00CE5EB9"/>
    <w:tbl>
      <w:tblPr>
        <w:tblStyle w:val="TableGrid"/>
        <w:tblW w:w="0" w:type="auto"/>
        <w:tblInd w:w="-1423" w:type="dxa"/>
        <w:tblLook w:val="04A0" w:firstRow="1" w:lastRow="0" w:firstColumn="1" w:lastColumn="0" w:noHBand="0" w:noVBand="1"/>
      </w:tblPr>
      <w:tblGrid>
        <w:gridCol w:w="5145"/>
        <w:gridCol w:w="3723"/>
      </w:tblGrid>
      <w:tr w:rsidR="00BB1B2D" w14:paraId="13CE3AFD" w14:textId="77777777" w:rsidTr="00CE5EB9">
        <w:tc>
          <w:tcPr>
            <w:tcW w:w="5145" w:type="dxa"/>
          </w:tcPr>
          <w:p w14:paraId="52CE9344" w14:textId="422FFA85" w:rsidR="00BB1B2D" w:rsidRPr="00CE5EB9" w:rsidRDefault="00BB1B2D" w:rsidP="00FE6418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Are the requirements complete?</w:t>
            </w:r>
          </w:p>
        </w:tc>
        <w:tc>
          <w:tcPr>
            <w:tcW w:w="3723" w:type="dxa"/>
          </w:tcPr>
          <w:p w14:paraId="59F47F8D" w14:textId="687B3D4B" w:rsidR="00BB1B2D" w:rsidRPr="00CE5EB9" w:rsidRDefault="00BB1B2D" w:rsidP="00FE6418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Yes</w:t>
            </w:r>
          </w:p>
        </w:tc>
      </w:tr>
      <w:tr w:rsidR="00BB1B2D" w14:paraId="40F1402E" w14:textId="77777777" w:rsidTr="00CE5EB9">
        <w:tc>
          <w:tcPr>
            <w:tcW w:w="5145" w:type="dxa"/>
          </w:tcPr>
          <w:p w14:paraId="69B9AB90" w14:textId="212F3621" w:rsidR="00BB1B2D" w:rsidRPr="00CE5EB9" w:rsidRDefault="00BB1B2D" w:rsidP="00FE6418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Are the requirements consistent?</w:t>
            </w:r>
          </w:p>
        </w:tc>
        <w:tc>
          <w:tcPr>
            <w:tcW w:w="3723" w:type="dxa"/>
          </w:tcPr>
          <w:p w14:paraId="12F7A13C" w14:textId="29FF03E8" w:rsidR="00BB1B2D" w:rsidRPr="00CE5EB9" w:rsidRDefault="00BB1B2D" w:rsidP="00FE6418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Yes</w:t>
            </w:r>
          </w:p>
        </w:tc>
      </w:tr>
      <w:tr w:rsidR="00BB1B2D" w14:paraId="06FAB36F" w14:textId="77777777" w:rsidTr="00CE5EB9">
        <w:tc>
          <w:tcPr>
            <w:tcW w:w="5145" w:type="dxa"/>
          </w:tcPr>
          <w:p w14:paraId="02380632" w14:textId="710633AF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Are the requirements comprehensible?</w:t>
            </w:r>
          </w:p>
        </w:tc>
        <w:tc>
          <w:tcPr>
            <w:tcW w:w="3723" w:type="dxa"/>
          </w:tcPr>
          <w:p w14:paraId="3A526BB4" w14:textId="24CA18ED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Yes</w:t>
            </w:r>
          </w:p>
        </w:tc>
      </w:tr>
      <w:tr w:rsidR="00BB1B2D" w14:paraId="7227CE6D" w14:textId="77777777" w:rsidTr="00CE5EB9">
        <w:tc>
          <w:tcPr>
            <w:tcW w:w="5145" w:type="dxa"/>
          </w:tcPr>
          <w:p w14:paraId="5AC2680A" w14:textId="7108C425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Are the requirements ambiguous?</w:t>
            </w:r>
          </w:p>
        </w:tc>
        <w:tc>
          <w:tcPr>
            <w:tcW w:w="3723" w:type="dxa"/>
          </w:tcPr>
          <w:p w14:paraId="6F1E22BE" w14:textId="696EFACB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No</w:t>
            </w:r>
          </w:p>
        </w:tc>
      </w:tr>
      <w:tr w:rsidR="00BB1B2D" w14:paraId="19FCE898" w14:textId="77777777" w:rsidTr="00CE5EB9">
        <w:tc>
          <w:tcPr>
            <w:tcW w:w="5145" w:type="dxa"/>
          </w:tcPr>
          <w:p w14:paraId="7C273217" w14:textId="2879F0B6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Are the requirements document structured?</w:t>
            </w:r>
          </w:p>
        </w:tc>
        <w:tc>
          <w:tcPr>
            <w:tcW w:w="3723" w:type="dxa"/>
          </w:tcPr>
          <w:p w14:paraId="06B99E5C" w14:textId="0123DE5B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Yes</w:t>
            </w:r>
          </w:p>
        </w:tc>
      </w:tr>
      <w:tr w:rsidR="00BB1B2D" w14:paraId="2F9B2981" w14:textId="77777777" w:rsidTr="00CE5EB9">
        <w:tc>
          <w:tcPr>
            <w:tcW w:w="5145" w:type="dxa"/>
          </w:tcPr>
          <w:p w14:paraId="1673D967" w14:textId="43742253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Are the requirements traceable?</w:t>
            </w:r>
          </w:p>
        </w:tc>
        <w:tc>
          <w:tcPr>
            <w:tcW w:w="3723" w:type="dxa"/>
          </w:tcPr>
          <w:p w14:paraId="7567F126" w14:textId="7006AFCE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Yes</w:t>
            </w:r>
          </w:p>
        </w:tc>
      </w:tr>
      <w:tr w:rsidR="00BB1B2D" w14:paraId="3022F64E" w14:textId="77777777" w:rsidTr="00CE5EB9">
        <w:tc>
          <w:tcPr>
            <w:tcW w:w="5145" w:type="dxa"/>
          </w:tcPr>
          <w:p w14:paraId="5542196D" w14:textId="604A57EA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Does the requirements document as a whole, or individual standards?</w:t>
            </w:r>
          </w:p>
        </w:tc>
        <w:tc>
          <w:tcPr>
            <w:tcW w:w="3723" w:type="dxa"/>
          </w:tcPr>
          <w:p w14:paraId="63D6525F" w14:textId="3B52A5D2" w:rsidR="00BB1B2D" w:rsidRPr="00CE5EB9" w:rsidRDefault="00BB1B2D" w:rsidP="00BB1B2D">
            <w:pPr>
              <w:rPr>
                <w:color w:val="000000" w:themeColor="text1"/>
              </w:rPr>
            </w:pPr>
            <w:r w:rsidRPr="00CE5EB9">
              <w:rPr>
                <w:color w:val="000000" w:themeColor="text1"/>
              </w:rPr>
              <w:t>Yes</w:t>
            </w:r>
          </w:p>
        </w:tc>
      </w:tr>
    </w:tbl>
    <w:p w14:paraId="1F0CBB11" w14:textId="77777777" w:rsidR="00BB1B2D" w:rsidRPr="00CE5EB9" w:rsidRDefault="00BB1B2D" w:rsidP="00BB1B2D">
      <w:pPr>
        <w:pStyle w:val="Heading1"/>
        <w:numPr>
          <w:ilvl w:val="0"/>
          <w:numId w:val="0"/>
        </w:numPr>
        <w:ind w:left="432"/>
        <w:rPr>
          <w:rFonts w:eastAsiaTheme="minorHAnsi"/>
          <w:color w:val="002060"/>
          <w:sz w:val="30"/>
          <w:szCs w:val="30"/>
        </w:rPr>
      </w:pPr>
      <w:bookmarkStart w:id="15" w:name="_Toc95511692"/>
      <w:r w:rsidRPr="00CE5EB9">
        <w:rPr>
          <w:rFonts w:eastAsiaTheme="minorHAnsi"/>
          <w:color w:val="002060"/>
          <w:sz w:val="30"/>
          <w:szCs w:val="30"/>
        </w:rPr>
        <w:t>8 Test Cases for Requirements</w:t>
      </w:r>
      <w:bookmarkEnd w:id="15"/>
      <w:r w:rsidRPr="00CE5EB9">
        <w:rPr>
          <w:rFonts w:eastAsiaTheme="minorHAnsi"/>
          <w:color w:val="002060"/>
          <w:sz w:val="30"/>
          <w:szCs w:val="30"/>
        </w:rPr>
        <w:t xml:space="preserve"> </w:t>
      </w:r>
    </w:p>
    <w:p w14:paraId="46714E45" w14:textId="66745DB9" w:rsidR="00BB1B2D" w:rsidRDefault="00BB1B2D" w:rsidP="00BB1B2D">
      <w:pPr>
        <w:pStyle w:val="Heading2"/>
        <w:numPr>
          <w:ilvl w:val="0"/>
          <w:numId w:val="0"/>
        </w:numPr>
        <w:ind w:left="578"/>
        <w:rPr>
          <w:rFonts w:eastAsiaTheme="minorHAnsi"/>
          <w:color w:val="002060"/>
        </w:rPr>
      </w:pPr>
      <w:bookmarkStart w:id="16" w:name="_Toc95511693"/>
      <w:r w:rsidRPr="00CE5EB9">
        <w:rPr>
          <w:rFonts w:eastAsiaTheme="minorHAnsi"/>
          <w:color w:val="002060"/>
        </w:rPr>
        <w:t>8.1 TC1 login</w:t>
      </w:r>
      <w:bookmarkEnd w:id="16"/>
    </w:p>
    <w:p w14:paraId="193C5DD9" w14:textId="77777777" w:rsidR="00CE5EB9" w:rsidRPr="00CE5EB9" w:rsidRDefault="00CE5EB9" w:rsidP="00CE5EB9"/>
    <w:tbl>
      <w:tblPr>
        <w:tblStyle w:val="TableGrid"/>
        <w:tblW w:w="0" w:type="auto"/>
        <w:tblInd w:w="-1423" w:type="dxa"/>
        <w:tblLook w:val="04A0" w:firstRow="1" w:lastRow="0" w:firstColumn="1" w:lastColumn="0" w:noHBand="0" w:noVBand="1"/>
      </w:tblPr>
      <w:tblGrid>
        <w:gridCol w:w="5145"/>
        <w:gridCol w:w="3723"/>
      </w:tblGrid>
      <w:tr w:rsidR="00BB1B2D" w14:paraId="0A9696FF" w14:textId="77777777" w:rsidTr="00CE5EB9">
        <w:tc>
          <w:tcPr>
            <w:tcW w:w="5145" w:type="dxa"/>
          </w:tcPr>
          <w:p w14:paraId="00B2678B" w14:textId="3CB356F6" w:rsidR="00BB1B2D" w:rsidRDefault="00BB1B2D" w:rsidP="00FE6418">
            <w:r w:rsidRPr="00566124">
              <w:rPr>
                <w:rFonts w:asciiTheme="majorBidi" w:hAnsiTheme="majorBidi" w:cstheme="majorBidi"/>
                <w:b/>
                <w:bCs/>
              </w:rPr>
              <w:t>Test Category ID</w:t>
            </w:r>
          </w:p>
        </w:tc>
        <w:tc>
          <w:tcPr>
            <w:tcW w:w="3723" w:type="dxa"/>
          </w:tcPr>
          <w:p w14:paraId="7621747B" w14:textId="77777777" w:rsidR="00BB1B2D" w:rsidRPr="00566124" w:rsidRDefault="00BB1B2D" w:rsidP="00BB1B2D">
            <w:pPr>
              <w:widowControl w:val="0"/>
              <w:rPr>
                <w:rFonts w:asciiTheme="majorBidi" w:hAnsiTheme="majorBidi" w:cstheme="majorBidi"/>
              </w:rPr>
            </w:pPr>
            <w:r w:rsidRPr="00566124">
              <w:rPr>
                <w:b/>
                <w:bCs/>
                <w:sz w:val="28"/>
                <w:szCs w:val="28"/>
              </w:rPr>
              <w:t>Requirement 1</w:t>
            </w:r>
          </w:p>
          <w:p w14:paraId="573AECAD" w14:textId="7C7E7895" w:rsidR="00BB1B2D" w:rsidRDefault="00BB1B2D" w:rsidP="00BB1B2D">
            <w:r>
              <w:rPr>
                <w:sz w:val="30"/>
                <w:szCs w:val="30"/>
              </w:rPr>
              <w:t>Login</w:t>
            </w:r>
          </w:p>
        </w:tc>
      </w:tr>
      <w:tr w:rsidR="00BB1B2D" w14:paraId="7E257941" w14:textId="77777777" w:rsidTr="00CE5EB9">
        <w:tc>
          <w:tcPr>
            <w:tcW w:w="5145" w:type="dxa"/>
          </w:tcPr>
          <w:p w14:paraId="4E2B7407" w14:textId="66E2D6EE" w:rsidR="00BB1B2D" w:rsidRDefault="00BB1B2D" w:rsidP="00FE6418">
            <w:r w:rsidRPr="00566124">
              <w:rPr>
                <w:rFonts w:asciiTheme="majorBidi" w:hAnsiTheme="majorBidi" w:cstheme="majorBidi"/>
                <w:b/>
                <w:bCs/>
              </w:rPr>
              <w:t>Test Case ID</w:t>
            </w:r>
          </w:p>
        </w:tc>
        <w:tc>
          <w:tcPr>
            <w:tcW w:w="3723" w:type="dxa"/>
          </w:tcPr>
          <w:p w14:paraId="740EFDA4" w14:textId="06A18802" w:rsidR="00BB1B2D" w:rsidRDefault="00BB1B2D" w:rsidP="00FE6418">
            <w:r w:rsidRPr="00566124">
              <w:rPr>
                <w:rFonts w:asciiTheme="majorBidi" w:hAnsiTheme="majorBidi" w:cstheme="majorBidi"/>
                <w:bCs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TC1</w:t>
            </w:r>
          </w:p>
        </w:tc>
      </w:tr>
      <w:tr w:rsidR="00BB1B2D" w14:paraId="343D11EC" w14:textId="77777777" w:rsidTr="00CE5EB9">
        <w:tc>
          <w:tcPr>
            <w:tcW w:w="5145" w:type="dxa"/>
          </w:tcPr>
          <w:p w14:paraId="7EA9BC67" w14:textId="5E5847A7" w:rsidR="00BB1B2D" w:rsidRDefault="00CE5EB9" w:rsidP="00BB1B2D">
            <w:r w:rsidRPr="00566124">
              <w:rPr>
                <w:rFonts w:asciiTheme="majorBidi" w:hAnsiTheme="majorBidi" w:cstheme="majorBidi"/>
                <w:b/>
                <w:bCs/>
              </w:rPr>
              <w:t>Description (</w:t>
            </w:r>
            <w:r w:rsidR="00BB1B2D" w:rsidRPr="00566124">
              <w:rPr>
                <w:rFonts w:asciiTheme="majorBidi" w:hAnsiTheme="majorBidi" w:cstheme="majorBidi"/>
                <w:b/>
                <w:bCs/>
              </w:rPr>
              <w:t>Main scenario)</w:t>
            </w:r>
          </w:p>
        </w:tc>
        <w:tc>
          <w:tcPr>
            <w:tcW w:w="3723" w:type="dxa"/>
          </w:tcPr>
          <w:p w14:paraId="50ADBD1E" w14:textId="215EBA74" w:rsidR="00BB1B2D" w:rsidRDefault="00BB1B2D" w:rsidP="00BB1B2D">
            <w:r>
              <w:rPr>
                <w:rFonts w:asciiTheme="majorBidi" w:hAnsiTheme="majorBidi" w:cstheme="majorBidi"/>
              </w:rPr>
              <w:t>Successful Login</w:t>
            </w:r>
          </w:p>
        </w:tc>
      </w:tr>
      <w:tr w:rsidR="00BB1B2D" w14:paraId="17E49818" w14:textId="77777777" w:rsidTr="00CE5EB9">
        <w:tc>
          <w:tcPr>
            <w:tcW w:w="5145" w:type="dxa"/>
          </w:tcPr>
          <w:p w14:paraId="25E56566" w14:textId="7701F95E" w:rsidR="00BB1B2D" w:rsidRDefault="00BB1B2D" w:rsidP="00BB1B2D">
            <w:r w:rsidRPr="00566124">
              <w:rPr>
                <w:rFonts w:asciiTheme="majorBidi" w:hAnsiTheme="majorBidi" w:cstheme="majorBidi"/>
                <w:b/>
                <w:bCs/>
              </w:rPr>
              <w:t>Pre-condition</w:t>
            </w:r>
          </w:p>
        </w:tc>
        <w:tc>
          <w:tcPr>
            <w:tcW w:w="3723" w:type="dxa"/>
          </w:tcPr>
          <w:p w14:paraId="6C6FCBA6" w14:textId="16E72170" w:rsidR="00BB1B2D" w:rsidRDefault="00BB1B2D" w:rsidP="00BB1B2D">
            <w:r>
              <w:rPr>
                <w:rFonts w:asciiTheme="majorBidi" w:hAnsiTheme="majorBidi" w:cstheme="majorBidi"/>
              </w:rPr>
              <w:t xml:space="preserve"> User</w:t>
            </w:r>
            <w:r w:rsidRPr="00566124">
              <w:rPr>
                <w:rFonts w:asciiTheme="majorBidi" w:hAnsiTheme="majorBidi" w:cstheme="majorBidi"/>
              </w:rPr>
              <w:t xml:space="preserve"> should Provid</w:t>
            </w:r>
            <w:r>
              <w:rPr>
                <w:rFonts w:asciiTheme="majorBidi" w:hAnsiTheme="majorBidi" w:cstheme="majorBidi"/>
              </w:rPr>
              <w:t xml:space="preserve">e valid </w:t>
            </w:r>
            <w:r w:rsidRPr="00734C0B">
              <w:t>credentials.</w:t>
            </w:r>
          </w:p>
        </w:tc>
      </w:tr>
      <w:tr w:rsidR="00BB1B2D" w14:paraId="33E4E511" w14:textId="77777777" w:rsidTr="00CE5EB9">
        <w:tc>
          <w:tcPr>
            <w:tcW w:w="5145" w:type="dxa"/>
          </w:tcPr>
          <w:p w14:paraId="37AB7CB4" w14:textId="09378248" w:rsidR="00BB1B2D" w:rsidRDefault="00BB1B2D" w:rsidP="00BB1B2D">
            <w:r w:rsidRPr="00566124">
              <w:rPr>
                <w:rFonts w:asciiTheme="majorBidi" w:hAnsiTheme="majorBidi" w:cstheme="majorBidi"/>
                <w:b/>
                <w:bCs/>
              </w:rPr>
              <w:t>Steps</w:t>
            </w:r>
          </w:p>
        </w:tc>
        <w:tc>
          <w:tcPr>
            <w:tcW w:w="3723" w:type="dxa"/>
          </w:tcPr>
          <w:p w14:paraId="63D799DC" w14:textId="77777777" w:rsidR="00BB1B2D" w:rsidRPr="00566124" w:rsidRDefault="00BB1B2D" w:rsidP="00BB1B2D">
            <w:pPr>
              <w:widowControl w:val="0"/>
              <w:rPr>
                <w:rFonts w:asciiTheme="majorBidi" w:hAnsiTheme="majorBidi" w:cstheme="majorBidi"/>
              </w:rPr>
            </w:pPr>
            <w:r w:rsidRPr="00566124">
              <w:rPr>
                <w:rFonts w:asciiTheme="majorBidi" w:hAnsiTheme="majorBidi" w:cstheme="majorBidi"/>
              </w:rPr>
              <w:t xml:space="preserve">1. </w:t>
            </w:r>
            <w:r>
              <w:rPr>
                <w:rFonts w:asciiTheme="majorBidi" w:hAnsiTheme="majorBidi" w:cstheme="majorBidi"/>
              </w:rPr>
              <w:t>write username</w:t>
            </w:r>
          </w:p>
          <w:p w14:paraId="48DBD0C5" w14:textId="613683AE" w:rsidR="00BB1B2D" w:rsidRDefault="00BB1B2D" w:rsidP="00BB1B2D">
            <w:r w:rsidRPr="00566124">
              <w:rPr>
                <w:rFonts w:asciiTheme="majorBidi" w:hAnsiTheme="majorBidi" w:cstheme="majorBidi"/>
              </w:rPr>
              <w:t>2. p</w:t>
            </w:r>
            <w:r>
              <w:rPr>
                <w:rFonts w:asciiTheme="majorBidi" w:hAnsiTheme="majorBidi" w:cstheme="majorBidi"/>
              </w:rPr>
              <w:t>rovide a password</w:t>
            </w:r>
          </w:p>
        </w:tc>
      </w:tr>
      <w:tr w:rsidR="00BB1B2D" w14:paraId="2043ECBA" w14:textId="77777777" w:rsidTr="00CE5EB9">
        <w:tc>
          <w:tcPr>
            <w:tcW w:w="5145" w:type="dxa"/>
          </w:tcPr>
          <w:p w14:paraId="6F348C4C" w14:textId="3BAF1A76" w:rsidR="00BB1B2D" w:rsidRDefault="00BB1B2D" w:rsidP="00BB1B2D">
            <w:r w:rsidRPr="00566124">
              <w:rPr>
                <w:rFonts w:asciiTheme="majorBidi" w:hAnsiTheme="majorBidi" w:cstheme="majorBidi"/>
                <w:b/>
                <w:bCs/>
              </w:rPr>
              <w:t>Expected result</w:t>
            </w:r>
          </w:p>
        </w:tc>
        <w:tc>
          <w:tcPr>
            <w:tcW w:w="3723" w:type="dxa"/>
          </w:tcPr>
          <w:p w14:paraId="4DF7389E" w14:textId="6398F0BA" w:rsidR="00BB1B2D" w:rsidRDefault="00BB1B2D" w:rsidP="00BB1B2D">
            <w:r>
              <w:rPr>
                <w:rFonts w:asciiTheme="majorBidi" w:hAnsiTheme="majorBidi" w:cstheme="majorBidi"/>
              </w:rPr>
              <w:t>Successfully Login on the system</w:t>
            </w:r>
          </w:p>
        </w:tc>
      </w:tr>
      <w:tr w:rsidR="00BB1B2D" w14:paraId="2AD7A44B" w14:textId="77777777" w:rsidTr="00CE5EB9">
        <w:tc>
          <w:tcPr>
            <w:tcW w:w="5145" w:type="dxa"/>
          </w:tcPr>
          <w:p w14:paraId="68DD618D" w14:textId="1A8D735A" w:rsidR="00BB1B2D" w:rsidRDefault="00BB1B2D" w:rsidP="00BB1B2D">
            <w:pPr>
              <w:tabs>
                <w:tab w:val="left" w:pos="921"/>
              </w:tabs>
            </w:pPr>
            <w:r w:rsidRPr="00566124">
              <w:rPr>
                <w:rFonts w:asciiTheme="majorBidi" w:hAnsiTheme="majorBidi" w:cstheme="majorBidi"/>
                <w:b/>
                <w:bCs/>
              </w:rPr>
              <w:lastRenderedPageBreak/>
              <w:t>Alternative Scenario</w:t>
            </w:r>
          </w:p>
        </w:tc>
        <w:tc>
          <w:tcPr>
            <w:tcW w:w="3723" w:type="dxa"/>
          </w:tcPr>
          <w:p w14:paraId="0FF45117" w14:textId="081183B0" w:rsidR="00BB1B2D" w:rsidRDefault="00BB1B2D" w:rsidP="00BB1B2D">
            <w:r w:rsidRPr="00566124">
              <w:rPr>
                <w:rFonts w:asciiTheme="majorBidi" w:hAnsiTheme="majorBidi" w:cstheme="majorBidi"/>
              </w:rPr>
              <w:t>Failed registration “invalid password or email”</w:t>
            </w:r>
          </w:p>
        </w:tc>
      </w:tr>
      <w:tr w:rsidR="00BB1B2D" w14:paraId="191D8102" w14:textId="77777777" w:rsidTr="00CE5EB9">
        <w:tc>
          <w:tcPr>
            <w:tcW w:w="5145" w:type="dxa"/>
          </w:tcPr>
          <w:p w14:paraId="2DC688EB" w14:textId="41BC648F" w:rsidR="00BB1B2D" w:rsidRDefault="00BB1B2D" w:rsidP="00BB1B2D">
            <w:r w:rsidRPr="00566124">
              <w:rPr>
                <w:rFonts w:asciiTheme="majorBidi" w:hAnsiTheme="majorBidi" w:cstheme="majorBidi"/>
                <w:b/>
                <w:bCs/>
              </w:rPr>
              <w:t>Remarks</w:t>
            </w:r>
          </w:p>
        </w:tc>
        <w:tc>
          <w:tcPr>
            <w:tcW w:w="3723" w:type="dxa"/>
          </w:tcPr>
          <w:p w14:paraId="347F77A3" w14:textId="7A10208B" w:rsidR="00BB1B2D" w:rsidRDefault="00BB1B2D" w:rsidP="00BB1B2D">
            <w:r w:rsidRPr="00566124">
              <w:rPr>
                <w:rFonts w:asciiTheme="majorBidi" w:hAnsiTheme="majorBidi" w:cstheme="majorBidi"/>
              </w:rPr>
              <w:t>No remarks</w:t>
            </w:r>
          </w:p>
        </w:tc>
      </w:tr>
    </w:tbl>
    <w:p w14:paraId="30AFD1F6" w14:textId="20FCE955" w:rsidR="00BB1B2D" w:rsidRDefault="00BB1B2D" w:rsidP="00BB1B2D">
      <w:pPr>
        <w:pStyle w:val="Heading2"/>
        <w:numPr>
          <w:ilvl w:val="0"/>
          <w:numId w:val="0"/>
        </w:numPr>
        <w:ind w:left="578"/>
        <w:rPr>
          <w:rFonts w:asciiTheme="minorHAnsi" w:hAnsiTheme="minorHAnsi" w:cstheme="minorHAnsi"/>
          <w:b/>
          <w:color w:val="002060"/>
          <w:sz w:val="30"/>
          <w:szCs w:val="30"/>
        </w:rPr>
      </w:pPr>
      <w:bookmarkStart w:id="17" w:name="_Toc95511694"/>
      <w:r w:rsidRPr="00CE5EB9">
        <w:rPr>
          <w:rFonts w:asciiTheme="majorBidi" w:hAnsiTheme="majorBidi"/>
          <w:bCs/>
          <w:color w:val="00206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8.2 TC2 </w:t>
      </w:r>
      <w:r w:rsidRPr="00CE5EB9">
        <w:rPr>
          <w:rFonts w:asciiTheme="minorHAnsi" w:hAnsiTheme="minorHAnsi" w:cstheme="minorHAnsi"/>
          <w:b/>
          <w:color w:val="002060"/>
          <w:sz w:val="30"/>
          <w:szCs w:val="30"/>
        </w:rPr>
        <w:t>Course data:</w:t>
      </w:r>
      <w:bookmarkEnd w:id="17"/>
      <w:r w:rsidRPr="00CE5EB9">
        <w:rPr>
          <w:rFonts w:asciiTheme="minorHAnsi" w:hAnsiTheme="minorHAnsi" w:cstheme="minorHAnsi"/>
          <w:b/>
          <w:color w:val="002060"/>
          <w:sz w:val="30"/>
          <w:szCs w:val="30"/>
        </w:rPr>
        <w:t xml:space="preserve">  </w:t>
      </w:r>
    </w:p>
    <w:p w14:paraId="2190368D" w14:textId="77777777" w:rsidR="00CE5EB9" w:rsidRPr="00CE5EB9" w:rsidRDefault="00CE5EB9" w:rsidP="00CE5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3723"/>
      </w:tblGrid>
      <w:tr w:rsidR="00BB1B2D" w14:paraId="5F8B1CCC" w14:textId="77777777" w:rsidTr="00BB1B2D">
        <w:tc>
          <w:tcPr>
            <w:tcW w:w="3722" w:type="dxa"/>
          </w:tcPr>
          <w:p w14:paraId="72B59FBD" w14:textId="4AAF1A73" w:rsidR="00BB1B2D" w:rsidRDefault="00CE5EB9" w:rsidP="00FE6418">
            <w:r w:rsidRPr="00E65416">
              <w:rPr>
                <w:rFonts w:asciiTheme="majorBidi" w:hAnsiTheme="majorBidi" w:cstheme="majorBidi"/>
                <w:b/>
                <w:bCs/>
              </w:rPr>
              <w:t>Test Category ID</w:t>
            </w:r>
          </w:p>
        </w:tc>
        <w:tc>
          <w:tcPr>
            <w:tcW w:w="3723" w:type="dxa"/>
          </w:tcPr>
          <w:p w14:paraId="570BA99C" w14:textId="77777777" w:rsidR="00CE5EB9" w:rsidRPr="00523A83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 w:rsidRPr="00914B58">
              <w:rPr>
                <w:b/>
                <w:bCs/>
                <w:sz w:val="28"/>
                <w:szCs w:val="28"/>
              </w:rPr>
              <w:t>Requirement</w:t>
            </w:r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3CBDFC76" w14:textId="7576AB46" w:rsidR="00BB1B2D" w:rsidRDefault="00CE5EB9" w:rsidP="00CE5EB9">
            <w:r>
              <w:rPr>
                <w:sz w:val="30"/>
                <w:szCs w:val="30"/>
              </w:rPr>
              <w:t>Course Data</w:t>
            </w:r>
          </w:p>
        </w:tc>
      </w:tr>
      <w:tr w:rsidR="00BB1B2D" w14:paraId="4D72E11C" w14:textId="77777777" w:rsidTr="00BB1B2D">
        <w:tc>
          <w:tcPr>
            <w:tcW w:w="3722" w:type="dxa"/>
          </w:tcPr>
          <w:p w14:paraId="76DCA775" w14:textId="2D40DDEB" w:rsidR="00BB1B2D" w:rsidRDefault="00CE5EB9" w:rsidP="00FE6418">
            <w:r w:rsidRPr="00E65416">
              <w:rPr>
                <w:rFonts w:asciiTheme="majorBidi" w:hAnsiTheme="majorBidi" w:cstheme="majorBidi"/>
                <w:b/>
                <w:bCs/>
              </w:rPr>
              <w:t>Test Case ID</w:t>
            </w:r>
          </w:p>
        </w:tc>
        <w:tc>
          <w:tcPr>
            <w:tcW w:w="3723" w:type="dxa"/>
          </w:tcPr>
          <w:p w14:paraId="0A111C2F" w14:textId="0D6FA2C3" w:rsidR="00BB1B2D" w:rsidRDefault="00CE5EB9" w:rsidP="00FE6418">
            <w:r w:rsidRPr="00523A83">
              <w:rPr>
                <w:rFonts w:asciiTheme="majorBidi" w:hAnsiTheme="majorBidi" w:cstheme="majorBidi"/>
                <w:bCs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TC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CE5EB9" w14:paraId="6F517ECE" w14:textId="77777777" w:rsidTr="00BB1B2D">
        <w:tc>
          <w:tcPr>
            <w:tcW w:w="3722" w:type="dxa"/>
          </w:tcPr>
          <w:p w14:paraId="4B32C530" w14:textId="352F1267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</w:rPr>
              <w:t>Description (</w:t>
            </w:r>
            <w:r w:rsidRPr="00E65416">
              <w:rPr>
                <w:rFonts w:asciiTheme="majorBidi" w:hAnsiTheme="majorBidi" w:cstheme="majorBidi"/>
                <w:b/>
                <w:bCs/>
              </w:rPr>
              <w:t>Main scenario)</w:t>
            </w:r>
          </w:p>
        </w:tc>
        <w:tc>
          <w:tcPr>
            <w:tcW w:w="3723" w:type="dxa"/>
          </w:tcPr>
          <w:p w14:paraId="75C3B05B" w14:textId="16EE3A7E" w:rsidR="00CE5EB9" w:rsidRDefault="00CE5EB9" w:rsidP="00CE5EB9">
            <w:r>
              <w:rPr>
                <w:rFonts w:asciiTheme="majorBidi" w:hAnsiTheme="majorBidi" w:cstheme="majorBidi"/>
              </w:rPr>
              <w:t>Select data and upload or the selected course or subject.</w:t>
            </w:r>
          </w:p>
        </w:tc>
      </w:tr>
      <w:tr w:rsidR="00CE5EB9" w14:paraId="1A38A035" w14:textId="77777777" w:rsidTr="00BB1B2D">
        <w:tc>
          <w:tcPr>
            <w:tcW w:w="3722" w:type="dxa"/>
          </w:tcPr>
          <w:p w14:paraId="247A8678" w14:textId="3C7C375C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Pre-condition</w:t>
            </w:r>
          </w:p>
        </w:tc>
        <w:tc>
          <w:tcPr>
            <w:tcW w:w="3723" w:type="dxa"/>
          </w:tcPr>
          <w:p w14:paraId="0B857726" w14:textId="613A78EB" w:rsidR="00CE5EB9" w:rsidRDefault="00CE5EB9" w:rsidP="00CE5EB9">
            <w:r>
              <w:rPr>
                <w:rFonts w:asciiTheme="majorBidi" w:hAnsiTheme="majorBidi" w:cstheme="majorBidi"/>
              </w:rPr>
              <w:t xml:space="preserve">user must be login </w:t>
            </w:r>
            <w:r>
              <w:rPr>
                <w:rFonts w:asciiTheme="majorBidi" w:hAnsiTheme="majorBidi" w:cstheme="majorBidi"/>
              </w:rPr>
              <w:t>into</w:t>
            </w:r>
            <w:r>
              <w:rPr>
                <w:rFonts w:asciiTheme="majorBidi" w:hAnsiTheme="majorBidi" w:cstheme="majorBidi"/>
              </w:rPr>
              <w:t xml:space="preserve"> the system</w:t>
            </w:r>
          </w:p>
        </w:tc>
      </w:tr>
      <w:tr w:rsidR="00CE5EB9" w14:paraId="0E8C4CCF" w14:textId="77777777" w:rsidTr="00BB1B2D">
        <w:tc>
          <w:tcPr>
            <w:tcW w:w="3722" w:type="dxa"/>
          </w:tcPr>
          <w:p w14:paraId="0966DBF6" w14:textId="5DC187C5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</w:rPr>
              <w:t>Steps</w:t>
            </w:r>
          </w:p>
        </w:tc>
        <w:tc>
          <w:tcPr>
            <w:tcW w:w="3723" w:type="dxa"/>
          </w:tcPr>
          <w:p w14:paraId="73CFEAC8" w14:textId="77777777" w:rsidR="00CE5EB9" w:rsidRPr="00523A83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 w:rsidRPr="00523A83">
              <w:rPr>
                <w:rFonts w:asciiTheme="majorBidi" w:hAnsiTheme="majorBidi" w:cstheme="majorBidi"/>
              </w:rPr>
              <w:t xml:space="preserve">1. </w:t>
            </w:r>
            <w:r>
              <w:rPr>
                <w:rFonts w:asciiTheme="majorBidi" w:hAnsiTheme="majorBidi" w:cstheme="majorBidi"/>
              </w:rPr>
              <w:t xml:space="preserve">log in to the Teacher account </w:t>
            </w:r>
          </w:p>
          <w:p w14:paraId="0A6EF491" w14:textId="77777777" w:rsidR="00CE5EB9" w:rsidRPr="00523A83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 w:rsidRPr="00523A83">
              <w:rPr>
                <w:rFonts w:asciiTheme="majorBidi" w:hAnsiTheme="majorBidi" w:cstheme="majorBidi"/>
              </w:rPr>
              <w:t xml:space="preserve">2. </w:t>
            </w:r>
            <w:r>
              <w:rPr>
                <w:rFonts w:asciiTheme="majorBidi" w:hAnsiTheme="majorBidi" w:cstheme="majorBidi"/>
              </w:rPr>
              <w:t xml:space="preserve">Select section and subject </w:t>
            </w:r>
          </w:p>
          <w:p w14:paraId="5DA92688" w14:textId="77777777" w:rsidR="00CE5EB9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 w:rsidRPr="00523A83">
              <w:rPr>
                <w:rFonts w:asciiTheme="majorBidi" w:hAnsiTheme="majorBidi" w:cstheme="majorBidi"/>
              </w:rPr>
              <w:t xml:space="preserve">3. </w:t>
            </w:r>
            <w:r>
              <w:rPr>
                <w:rFonts w:asciiTheme="majorBidi" w:hAnsiTheme="majorBidi" w:cstheme="majorBidi"/>
              </w:rPr>
              <w:t xml:space="preserve">select the data </w:t>
            </w:r>
          </w:p>
          <w:p w14:paraId="3D3810AA" w14:textId="77777777" w:rsidR="00CE5EB9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 click on upload</w:t>
            </w:r>
          </w:p>
          <w:p w14:paraId="4A112384" w14:textId="77777777" w:rsidR="00CE5EB9" w:rsidRDefault="00CE5EB9" w:rsidP="00CE5EB9"/>
        </w:tc>
      </w:tr>
      <w:tr w:rsidR="00CE5EB9" w14:paraId="67E86F1F" w14:textId="77777777" w:rsidTr="00BB1B2D">
        <w:tc>
          <w:tcPr>
            <w:tcW w:w="3722" w:type="dxa"/>
          </w:tcPr>
          <w:p w14:paraId="376B4A1C" w14:textId="24EC3175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  <w:color w:val="24292E"/>
              </w:rPr>
              <w:t>Expected result</w:t>
            </w:r>
          </w:p>
        </w:tc>
        <w:tc>
          <w:tcPr>
            <w:tcW w:w="3723" w:type="dxa"/>
          </w:tcPr>
          <w:p w14:paraId="2A06F4C2" w14:textId="4E315CC5" w:rsidR="00CE5EB9" w:rsidRDefault="00CE5EB9" w:rsidP="00CE5EB9">
            <w:r>
              <w:rPr>
                <w:rFonts w:asciiTheme="majorBidi" w:hAnsiTheme="majorBidi" w:cstheme="majorBidi"/>
              </w:rPr>
              <w:t>Successfully selecting and uploading data in the course section.</w:t>
            </w:r>
          </w:p>
        </w:tc>
      </w:tr>
      <w:tr w:rsidR="00CE5EB9" w14:paraId="182B8B5C" w14:textId="77777777" w:rsidTr="00BB1B2D">
        <w:tc>
          <w:tcPr>
            <w:tcW w:w="3722" w:type="dxa"/>
          </w:tcPr>
          <w:p w14:paraId="5AFBDE63" w14:textId="20C56130" w:rsidR="00CE5EB9" w:rsidRDefault="00CE5EB9" w:rsidP="00CE5EB9">
            <w:r w:rsidRPr="007252F0">
              <w:rPr>
                <w:rFonts w:asciiTheme="majorBidi" w:hAnsiTheme="majorBidi" w:cstheme="majorBidi"/>
                <w:b/>
                <w:bCs/>
              </w:rPr>
              <w:t>Alternative Scenario</w:t>
            </w:r>
          </w:p>
        </w:tc>
        <w:tc>
          <w:tcPr>
            <w:tcW w:w="3723" w:type="dxa"/>
          </w:tcPr>
          <w:p w14:paraId="0B8F6BE9" w14:textId="0B1075EE" w:rsidR="00CE5EB9" w:rsidRDefault="00CE5EB9" w:rsidP="00CE5EB9">
            <w:r>
              <w:rPr>
                <w:rFonts w:asciiTheme="majorBidi" w:hAnsiTheme="majorBidi" w:cstheme="majorBidi"/>
              </w:rPr>
              <w:t>Failed to log in “invalid password or email”</w:t>
            </w:r>
          </w:p>
        </w:tc>
      </w:tr>
      <w:tr w:rsidR="00CE5EB9" w14:paraId="4FF76BBB" w14:textId="77777777" w:rsidTr="00BB1B2D">
        <w:tc>
          <w:tcPr>
            <w:tcW w:w="3722" w:type="dxa"/>
          </w:tcPr>
          <w:p w14:paraId="598E075C" w14:textId="02DA41FC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</w:rPr>
              <w:t>Remarks</w:t>
            </w:r>
          </w:p>
        </w:tc>
        <w:tc>
          <w:tcPr>
            <w:tcW w:w="3723" w:type="dxa"/>
          </w:tcPr>
          <w:p w14:paraId="38BD4471" w14:textId="12F6CB49" w:rsidR="00CE5EB9" w:rsidRDefault="00CE5EB9" w:rsidP="00CE5EB9">
            <w:r w:rsidRPr="002F717E">
              <w:rPr>
                <w:rFonts w:asciiTheme="majorBidi" w:hAnsiTheme="majorBidi" w:cstheme="majorBidi"/>
              </w:rPr>
              <w:t>No remarks</w:t>
            </w:r>
          </w:p>
        </w:tc>
      </w:tr>
    </w:tbl>
    <w:p w14:paraId="31F8DC14" w14:textId="6444DEC7" w:rsidR="00CE5EB9" w:rsidRDefault="00CE5EB9" w:rsidP="00CE5EB9">
      <w:pPr>
        <w:pStyle w:val="Heading2"/>
        <w:numPr>
          <w:ilvl w:val="0"/>
          <w:numId w:val="0"/>
        </w:numPr>
        <w:ind w:left="578" w:hanging="578"/>
      </w:pPr>
      <w:bookmarkStart w:id="18" w:name="_Toc95511695"/>
      <w:r w:rsidRPr="006019E9">
        <w:t>8.3 TC3 Marks check:</w:t>
      </w:r>
      <w:bookmarkEnd w:id="18"/>
    </w:p>
    <w:p w14:paraId="41235907" w14:textId="77777777" w:rsidR="00CE5EB9" w:rsidRPr="00CE5EB9" w:rsidRDefault="00CE5EB9" w:rsidP="00CE5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3723"/>
      </w:tblGrid>
      <w:tr w:rsidR="00CE5EB9" w14:paraId="5EDB125E" w14:textId="77777777" w:rsidTr="00CE5EB9">
        <w:tc>
          <w:tcPr>
            <w:tcW w:w="3722" w:type="dxa"/>
          </w:tcPr>
          <w:p w14:paraId="588C0ACF" w14:textId="4B571CAF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</w:rPr>
              <w:t>Test Category ID</w:t>
            </w:r>
          </w:p>
        </w:tc>
        <w:tc>
          <w:tcPr>
            <w:tcW w:w="3723" w:type="dxa"/>
          </w:tcPr>
          <w:p w14:paraId="6C411F42" w14:textId="77777777" w:rsidR="00CE5EB9" w:rsidRPr="00523A83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 w:rsidRPr="00914B58">
              <w:rPr>
                <w:b/>
                <w:bCs/>
                <w:sz w:val="28"/>
                <w:szCs w:val="28"/>
              </w:rPr>
              <w:t>Requirement</w:t>
            </w:r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0F87913A" w14:textId="195905C3" w:rsidR="00CE5EB9" w:rsidRDefault="00CE5EB9" w:rsidP="00CE5EB9">
            <w:r>
              <w:rPr>
                <w:sz w:val="30"/>
                <w:szCs w:val="30"/>
              </w:rPr>
              <w:t>Marks check</w:t>
            </w:r>
          </w:p>
        </w:tc>
      </w:tr>
      <w:tr w:rsidR="00CE5EB9" w14:paraId="00D56592" w14:textId="77777777" w:rsidTr="00CE5EB9">
        <w:tc>
          <w:tcPr>
            <w:tcW w:w="3722" w:type="dxa"/>
          </w:tcPr>
          <w:p w14:paraId="155C981D" w14:textId="099072EF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</w:rPr>
              <w:t>Test Case ID</w:t>
            </w:r>
          </w:p>
        </w:tc>
        <w:tc>
          <w:tcPr>
            <w:tcW w:w="3723" w:type="dxa"/>
          </w:tcPr>
          <w:p w14:paraId="1C443C98" w14:textId="1C1FF281" w:rsidR="00CE5EB9" w:rsidRDefault="00CE5EB9" w:rsidP="00CE5EB9">
            <w:r w:rsidRPr="00523A83">
              <w:rPr>
                <w:rFonts w:asciiTheme="majorBidi" w:hAnsiTheme="majorBidi" w:cstheme="majorBidi"/>
                <w:bCs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TC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CE5EB9" w14:paraId="6519CC1E" w14:textId="77777777" w:rsidTr="00CE5EB9">
        <w:tc>
          <w:tcPr>
            <w:tcW w:w="3722" w:type="dxa"/>
          </w:tcPr>
          <w:p w14:paraId="15A6370E" w14:textId="768CF305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</w:rPr>
              <w:t>Description (</w:t>
            </w:r>
            <w:r w:rsidRPr="00E65416">
              <w:rPr>
                <w:rFonts w:asciiTheme="majorBidi" w:hAnsiTheme="majorBidi" w:cstheme="majorBidi"/>
                <w:b/>
                <w:bCs/>
              </w:rPr>
              <w:t>Main scenario)</w:t>
            </w:r>
          </w:p>
        </w:tc>
        <w:tc>
          <w:tcPr>
            <w:tcW w:w="3723" w:type="dxa"/>
          </w:tcPr>
          <w:p w14:paraId="249AE397" w14:textId="5A8B8AFB" w:rsidR="00CE5EB9" w:rsidRDefault="00CE5EB9" w:rsidP="00CE5EB9">
            <w:pPr>
              <w:tabs>
                <w:tab w:val="left" w:pos="897"/>
              </w:tabs>
            </w:pPr>
            <w:r>
              <w:rPr>
                <w:rFonts w:asciiTheme="majorBidi" w:hAnsiTheme="majorBidi" w:cstheme="majorBidi"/>
              </w:rPr>
              <w:t xml:space="preserve">The students check their marks for each subject which they </w:t>
            </w:r>
            <w:r w:rsidR="00734C0B">
              <w:rPr>
                <w:rFonts w:asciiTheme="majorBidi" w:hAnsiTheme="majorBidi" w:cstheme="majorBidi"/>
              </w:rPr>
              <w:t>study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CE5EB9" w14:paraId="6C3A5653" w14:textId="77777777" w:rsidTr="00CE5EB9">
        <w:tc>
          <w:tcPr>
            <w:tcW w:w="3722" w:type="dxa"/>
          </w:tcPr>
          <w:p w14:paraId="29B87C32" w14:textId="659E2C92" w:rsidR="00CE5EB9" w:rsidRDefault="00CE5EB9" w:rsidP="00CE5EB9">
            <w:pPr>
              <w:tabs>
                <w:tab w:val="left" w:pos="803"/>
              </w:tabs>
            </w:pPr>
            <w:r w:rsidRPr="00E65416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Pre-condition</w:t>
            </w:r>
          </w:p>
        </w:tc>
        <w:tc>
          <w:tcPr>
            <w:tcW w:w="3723" w:type="dxa"/>
          </w:tcPr>
          <w:p w14:paraId="25814B81" w14:textId="56CFAD68" w:rsidR="00CE5EB9" w:rsidRDefault="00CE5EB9" w:rsidP="00CE5EB9">
            <w:r>
              <w:rPr>
                <w:rFonts w:asciiTheme="majorBidi" w:hAnsiTheme="majorBidi" w:cstheme="majorBidi"/>
              </w:rPr>
              <w:t>user must be login to the system.</w:t>
            </w:r>
          </w:p>
        </w:tc>
      </w:tr>
      <w:tr w:rsidR="00CE5EB9" w14:paraId="6F660097" w14:textId="77777777" w:rsidTr="00CE5EB9">
        <w:tc>
          <w:tcPr>
            <w:tcW w:w="3722" w:type="dxa"/>
          </w:tcPr>
          <w:p w14:paraId="150E8C6A" w14:textId="082CCD99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</w:rPr>
              <w:t>Steps</w:t>
            </w:r>
          </w:p>
        </w:tc>
        <w:tc>
          <w:tcPr>
            <w:tcW w:w="3723" w:type="dxa"/>
          </w:tcPr>
          <w:p w14:paraId="1E652649" w14:textId="77777777" w:rsidR="00CE5EB9" w:rsidRPr="00523A83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 w:rsidRPr="00523A83">
              <w:rPr>
                <w:rFonts w:asciiTheme="majorBidi" w:hAnsiTheme="majorBidi" w:cstheme="majorBidi"/>
              </w:rPr>
              <w:t xml:space="preserve">1. </w:t>
            </w:r>
            <w:r>
              <w:rPr>
                <w:rFonts w:asciiTheme="majorBidi" w:hAnsiTheme="majorBidi" w:cstheme="majorBidi"/>
              </w:rPr>
              <w:t>go to marks check option</w:t>
            </w:r>
          </w:p>
          <w:p w14:paraId="297A815B" w14:textId="77777777" w:rsidR="00CE5EB9" w:rsidRPr="00523A83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 w:rsidRPr="00523A83">
              <w:rPr>
                <w:rFonts w:asciiTheme="majorBidi" w:hAnsiTheme="majorBidi" w:cstheme="majorBidi"/>
              </w:rPr>
              <w:t xml:space="preserve">2. </w:t>
            </w:r>
            <w:r>
              <w:rPr>
                <w:rFonts w:asciiTheme="majorBidi" w:hAnsiTheme="majorBidi" w:cstheme="majorBidi"/>
              </w:rPr>
              <w:t xml:space="preserve">select a subject </w:t>
            </w:r>
          </w:p>
          <w:p w14:paraId="5BC15ACC" w14:textId="77777777" w:rsidR="00CE5EB9" w:rsidRDefault="00CE5EB9" w:rsidP="00CE5EB9">
            <w:pPr>
              <w:widowControl w:val="0"/>
              <w:rPr>
                <w:rFonts w:asciiTheme="majorBidi" w:hAnsiTheme="majorBidi" w:cstheme="majorBidi"/>
              </w:rPr>
            </w:pPr>
            <w:r w:rsidRPr="00523A83">
              <w:rPr>
                <w:rFonts w:asciiTheme="majorBidi" w:hAnsiTheme="majorBidi" w:cstheme="majorBidi"/>
              </w:rPr>
              <w:t xml:space="preserve">3. </w:t>
            </w:r>
            <w:r>
              <w:rPr>
                <w:rFonts w:asciiTheme="majorBidi" w:hAnsiTheme="majorBidi" w:cstheme="majorBidi"/>
              </w:rPr>
              <w:t>user get their marks</w:t>
            </w:r>
          </w:p>
          <w:p w14:paraId="6A2D8576" w14:textId="61413A44" w:rsidR="00CE5EB9" w:rsidRDefault="00CE5EB9" w:rsidP="00CE5EB9">
            <w:pPr>
              <w:tabs>
                <w:tab w:val="left" w:pos="980"/>
              </w:tabs>
            </w:pPr>
          </w:p>
        </w:tc>
      </w:tr>
      <w:tr w:rsidR="00CE5EB9" w14:paraId="31285D3E" w14:textId="77777777" w:rsidTr="00CE5EB9">
        <w:tc>
          <w:tcPr>
            <w:tcW w:w="3722" w:type="dxa"/>
          </w:tcPr>
          <w:p w14:paraId="3731A34E" w14:textId="2CFEFBA0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  <w:color w:val="24292E"/>
              </w:rPr>
              <w:t>Expected result</w:t>
            </w:r>
          </w:p>
        </w:tc>
        <w:tc>
          <w:tcPr>
            <w:tcW w:w="3723" w:type="dxa"/>
          </w:tcPr>
          <w:p w14:paraId="0652CA52" w14:textId="6B54A1D5" w:rsidR="00CE5EB9" w:rsidRDefault="00CE5EB9" w:rsidP="00CE5EB9">
            <w:r>
              <w:rPr>
                <w:rFonts w:asciiTheme="majorBidi" w:hAnsiTheme="majorBidi" w:cstheme="majorBidi"/>
              </w:rPr>
              <w:t>Successfully get the marks of selected subject.</w:t>
            </w:r>
          </w:p>
        </w:tc>
      </w:tr>
      <w:tr w:rsidR="00CE5EB9" w14:paraId="3263C29B" w14:textId="77777777" w:rsidTr="00CE5EB9">
        <w:tc>
          <w:tcPr>
            <w:tcW w:w="3722" w:type="dxa"/>
          </w:tcPr>
          <w:p w14:paraId="748DE8DD" w14:textId="7EE10B03" w:rsidR="00CE5EB9" w:rsidRDefault="00CE5EB9" w:rsidP="00CE5EB9">
            <w:r w:rsidRPr="007252F0">
              <w:rPr>
                <w:rFonts w:asciiTheme="majorBidi" w:hAnsiTheme="majorBidi" w:cstheme="majorBidi"/>
                <w:b/>
                <w:bCs/>
              </w:rPr>
              <w:t>Alternative Scenario</w:t>
            </w:r>
          </w:p>
        </w:tc>
        <w:tc>
          <w:tcPr>
            <w:tcW w:w="3723" w:type="dxa"/>
          </w:tcPr>
          <w:p w14:paraId="032B6238" w14:textId="6C3A4CF8" w:rsidR="00CE5EB9" w:rsidRDefault="00CE5EB9" w:rsidP="00CE5EB9">
            <w:r>
              <w:rPr>
                <w:rFonts w:asciiTheme="majorBidi" w:hAnsiTheme="majorBidi" w:cstheme="majorBidi"/>
              </w:rPr>
              <w:t>Failed to log in “invalid password or email”</w:t>
            </w:r>
          </w:p>
        </w:tc>
      </w:tr>
      <w:tr w:rsidR="00CE5EB9" w14:paraId="035A6A6C" w14:textId="77777777" w:rsidTr="00CE5EB9">
        <w:tc>
          <w:tcPr>
            <w:tcW w:w="3722" w:type="dxa"/>
          </w:tcPr>
          <w:p w14:paraId="382D79FF" w14:textId="3432EE15" w:rsidR="00CE5EB9" w:rsidRDefault="00CE5EB9" w:rsidP="00CE5EB9">
            <w:r w:rsidRPr="00E65416">
              <w:rPr>
                <w:rFonts w:asciiTheme="majorBidi" w:hAnsiTheme="majorBidi" w:cstheme="majorBidi"/>
                <w:b/>
                <w:bCs/>
              </w:rPr>
              <w:t>Remarks</w:t>
            </w:r>
          </w:p>
        </w:tc>
        <w:tc>
          <w:tcPr>
            <w:tcW w:w="3723" w:type="dxa"/>
          </w:tcPr>
          <w:p w14:paraId="43ADF345" w14:textId="1F9FA682" w:rsidR="00CE5EB9" w:rsidRDefault="00CE5EB9" w:rsidP="00CE5EB9">
            <w:r w:rsidRPr="002F717E">
              <w:rPr>
                <w:rFonts w:asciiTheme="majorBidi" w:hAnsiTheme="majorBidi" w:cstheme="majorBidi"/>
              </w:rPr>
              <w:t>No remarks</w:t>
            </w:r>
          </w:p>
        </w:tc>
      </w:tr>
    </w:tbl>
    <w:p w14:paraId="19E0D718" w14:textId="77777777" w:rsidR="00CE5EB9" w:rsidRPr="00CE5EB9" w:rsidRDefault="00CE5EB9" w:rsidP="00CE5EB9"/>
    <w:p w14:paraId="291306E1" w14:textId="208A715C" w:rsidR="00357A18" w:rsidRPr="00FD1E27" w:rsidRDefault="00357A18" w:rsidP="00FE6418"/>
    <w:sectPr w:rsidR="00357A18" w:rsidRPr="00FD1E27" w:rsidSect="00214EEB">
      <w:pgSz w:w="11906" w:h="16838" w:code="9"/>
      <w:pgMar w:top="2268" w:right="1701" w:bottom="2155" w:left="275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795B4" w14:textId="77777777" w:rsidR="00CB358D" w:rsidRDefault="00CB358D" w:rsidP="006B1171">
      <w:pPr>
        <w:spacing w:line="240" w:lineRule="auto"/>
      </w:pPr>
      <w:r>
        <w:separator/>
      </w:r>
    </w:p>
  </w:endnote>
  <w:endnote w:type="continuationSeparator" w:id="0">
    <w:p w14:paraId="1A5526A8" w14:textId="77777777" w:rsidR="00CB358D" w:rsidRDefault="00CB358D" w:rsidP="006B1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E86CA" w14:textId="77777777" w:rsidR="000C01C6" w:rsidRDefault="000C01C6" w:rsidP="000C01C6">
    <w:pPr>
      <w:pStyle w:val="Footer"/>
      <w:rPr>
        <w:rStyle w:val="PageNumber"/>
      </w:rPr>
    </w:pPr>
  </w:p>
  <w:p w14:paraId="4605BAA4" w14:textId="77777777" w:rsidR="002736ED" w:rsidRDefault="002736ED" w:rsidP="00273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DFDFA" w14:textId="77777777" w:rsidR="00DD699C" w:rsidRDefault="00EF4EF0" w:rsidP="007E36F0">
    <w:pPr>
      <w:ind w:left="3912"/>
    </w:pPr>
    <w:r>
      <w:rPr>
        <w:i/>
        <w:noProof/>
        <w:lang w:eastAsia="sv-SE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74A73" wp14:editId="079FDBBF">
              <wp:simplePos x="0" y="0"/>
              <wp:positionH relativeFrom="column">
                <wp:posOffset>2809875</wp:posOffset>
              </wp:positionH>
              <wp:positionV relativeFrom="paragraph">
                <wp:posOffset>-209550</wp:posOffset>
              </wp:positionV>
              <wp:extent cx="0" cy="1116000"/>
              <wp:effectExtent l="0" t="0" r="38100" b="27305"/>
              <wp:wrapNone/>
              <wp:docPr id="26" name="Ra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11160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3F5812" id="Rak 26" o:spid="_x0000_s1026" style="position:absolute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5pt,-16.5pt" to="221.25pt,7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" strokecolor="black [3213]" strokeweight="1pt">
              <v:stroke joinstyle="miter"/>
            </v:line>
          </w:pict>
        </mc:Fallback>
      </mc:AlternateContent>
    </w:r>
    <w:r w:rsidR="00CA6A49">
      <w:rPr>
        <w:i/>
        <w:noProof/>
        <w:lang w:eastAsia="sv-SE"/>
      </w:rPr>
      <w:drawing>
        <wp:anchor distT="0" distB="0" distL="114300" distR="114300" simplePos="0" relativeHeight="251668480" behindDoc="1" locked="0" layoutInCell="1" allowOverlap="1" wp14:anchorId="1ABDEA2F" wp14:editId="02CDBE9B">
          <wp:simplePos x="0" y="0"/>
          <wp:positionH relativeFrom="column">
            <wp:posOffset>-3180080</wp:posOffset>
          </wp:positionH>
          <wp:positionV relativeFrom="paragraph">
            <wp:posOffset>-3946525</wp:posOffset>
          </wp:positionV>
          <wp:extent cx="5418000" cy="6372000"/>
          <wp:effectExtent l="0" t="0" r="0" b="3810"/>
          <wp:wrapNone/>
          <wp:docPr id="11" name="Bildobjekt 11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8000" cy="637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A53C83" w14:textId="77777777" w:rsidR="00DD699C" w:rsidRDefault="00DD699C" w:rsidP="007E36F0">
    <w:pPr>
      <w:ind w:left="2608" w:firstLine="1304"/>
    </w:pPr>
  </w:p>
  <w:p w14:paraId="690F1526" w14:textId="77777777" w:rsidR="00DD699C" w:rsidRDefault="00DD699C">
    <w:pPr>
      <w:pStyle w:val="Footer"/>
    </w:pPr>
  </w:p>
  <w:p w14:paraId="02AB4F6A" w14:textId="77777777" w:rsidR="003215A2" w:rsidRDefault="003215A2">
    <w:pPr>
      <w:pStyle w:val="Foot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5F642" wp14:editId="2795136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208280"/>
              <wp:effectExtent l="0" t="0" r="0" b="0"/>
              <wp:wrapSquare wrapText="bothSides"/>
              <wp:docPr id="18" name="Textrut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B073B28" w14:textId="77777777" w:rsidR="003215A2" w:rsidRPr="007C40A6" w:rsidRDefault="003215A2" w:rsidP="00605D55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5F642" id="_x0000_t202" coordsize="21600,21600" o:spt="202" path="m,l,21600r21600,l21600,xe">
              <v:stroke joinstyle="miter"/>
              <v:path gradientshapeok="t" o:connecttype="rect"/>
            </v:shapetype>
            <v:shape id="Textruta 18" o:spid="_x0000_s1027" type="#_x0000_t202" style="position:absolute;margin-left:0;margin-top:0;width:23.45pt;height:16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" filled="f" stroked="f">
              <v:textbox style="mso-fit-shape-to-text:t">
                <w:txbxContent>
                  <w:p w14:paraId="6B073B28" w14:textId="77777777" w:rsidR="003215A2" w:rsidRPr="007C40A6" w:rsidRDefault="003215A2" w:rsidP="00605D55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B58B2" w14:textId="77777777" w:rsidR="00C51B94" w:rsidRDefault="00C51B94" w:rsidP="000C01C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SECTIONPAGES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  <w:p w14:paraId="20B677E8" w14:textId="77777777" w:rsidR="00C51B94" w:rsidRDefault="00C51B94" w:rsidP="002736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0F9F9" w14:textId="40CB0910" w:rsidR="002736ED" w:rsidRDefault="002736ED" w:rsidP="002736ED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11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SECTIONPAGES  \* MERGEFORMAT </w:instrText>
    </w:r>
    <w:r>
      <w:rPr>
        <w:rStyle w:val="PageNumber"/>
      </w:rPr>
      <w:fldChar w:fldCharType="separate"/>
    </w:r>
    <w:r w:rsidR="001F337D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)</w:t>
    </w:r>
  </w:p>
  <w:p w14:paraId="55B2A823" w14:textId="77777777" w:rsidR="00DA511D" w:rsidRDefault="00DA511D" w:rsidP="002736ED">
    <w:pPr>
      <w:pStyle w:val="Footer"/>
      <w:jc w:val="right"/>
      <w:rPr>
        <w:rStyle w:val="PageNumber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1C8C4" w14:textId="77777777" w:rsidR="00053690" w:rsidRDefault="00053690" w:rsidP="00FA6D97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  <w:proofErr w:type="spellStart"/>
    <w:r>
      <w:t>Sida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14EEB">
      <w:rPr>
        <w:noProof/>
      </w:rPr>
      <w:t>1</w:t>
    </w:r>
    <w:r>
      <w:fldChar w:fldCharType="end"/>
    </w:r>
    <w:r w:rsidR="001601EB">
      <w:t>(</w:t>
    </w:r>
    <w:r w:rsidR="001F337D">
      <w:fldChar w:fldCharType="begin"/>
    </w:r>
    <w:r w:rsidR="001F337D">
      <w:instrText xml:space="preserve"> SECTIONPAGES  \* MERGEFORMAT </w:instrText>
    </w:r>
    <w:r w:rsidR="001F337D">
      <w:fldChar w:fldCharType="separate"/>
    </w:r>
    <w:r w:rsidR="00214EEB">
      <w:rPr>
        <w:noProof/>
      </w:rPr>
      <w:t>2</w:t>
    </w:r>
    <w:r w:rsidR="001F337D">
      <w:rPr>
        <w:noProof/>
      </w:rPr>
      <w:fldChar w:fldCharType="end"/>
    </w:r>
    <w:r>
      <w:t>)</w:t>
    </w:r>
  </w:p>
  <w:p w14:paraId="5A3FD175" w14:textId="77777777" w:rsidR="00460378" w:rsidRDefault="00460378" w:rsidP="00FA6D97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</w:p>
  <w:p w14:paraId="5D534F91" w14:textId="77777777" w:rsidR="00460378" w:rsidRDefault="00460378" w:rsidP="00FA6D97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</w:p>
  <w:p w14:paraId="60205440" w14:textId="77777777" w:rsidR="00460378" w:rsidRDefault="00460378" w:rsidP="00FA6D97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</w:p>
  <w:p w14:paraId="534D0EA4" w14:textId="77777777" w:rsidR="00460378" w:rsidRDefault="00460378" w:rsidP="00FA6D97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</w:p>
  <w:p w14:paraId="4E3778ED" w14:textId="77777777" w:rsidR="00460378" w:rsidRDefault="00460378" w:rsidP="00FA6D97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</w:p>
  <w:p w14:paraId="412703A6" w14:textId="77777777" w:rsidR="00460378" w:rsidRDefault="00460378" w:rsidP="00FA6D97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738F6" w14:textId="77777777" w:rsidR="00CB358D" w:rsidRDefault="00CB358D" w:rsidP="006B1171">
      <w:pPr>
        <w:spacing w:line="240" w:lineRule="auto"/>
      </w:pPr>
      <w:r>
        <w:separator/>
      </w:r>
    </w:p>
  </w:footnote>
  <w:footnote w:type="continuationSeparator" w:id="0">
    <w:p w14:paraId="2A845C44" w14:textId="77777777" w:rsidR="00CB358D" w:rsidRDefault="00CB358D" w:rsidP="006B1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473A6" w14:textId="77777777" w:rsidR="00053690" w:rsidRDefault="00FF2CD8" w:rsidP="00E726A2">
    <w:pPr>
      <w:pStyle w:val="Header"/>
      <w:jc w:val="right"/>
    </w:pPr>
    <w:r>
      <w:rPr>
        <w:noProof/>
        <w:lang w:eastAsia="sv-SE"/>
      </w:rPr>
      <w:drawing>
        <wp:anchor distT="0" distB="0" distL="114300" distR="114300" simplePos="0" relativeHeight="251661310" behindDoc="0" locked="1" layoutInCell="1" allowOverlap="1" wp14:anchorId="5C70DE64" wp14:editId="71109C29">
          <wp:simplePos x="0" y="0"/>
          <wp:positionH relativeFrom="page">
            <wp:posOffset>1743075</wp:posOffset>
          </wp:positionH>
          <wp:positionV relativeFrom="page">
            <wp:posOffset>361950</wp:posOffset>
          </wp:positionV>
          <wp:extent cx="2383200" cy="396000"/>
          <wp:effectExtent l="0" t="0" r="0" b="4445"/>
          <wp:wrapNone/>
          <wp:docPr id="12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3690">
      <w:rPr>
        <w:noProof/>
        <w:lang w:eastAsia="sv-SE"/>
      </w:rPr>
      <w:drawing>
        <wp:anchor distT="0" distB="0" distL="114300" distR="114300" simplePos="0" relativeHeight="251664384" behindDoc="0" locked="1" layoutInCell="1" allowOverlap="1" wp14:anchorId="2543B813" wp14:editId="31F96906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70000" cy="360000"/>
          <wp:effectExtent l="0" t="0" r="0" b="2540"/>
          <wp:wrapNone/>
          <wp:docPr id="29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2EBD" w14:textId="77777777" w:rsidR="00B3082E" w:rsidRDefault="00B3082E" w:rsidP="00B3082E">
    <w:pPr>
      <w:pStyle w:val="Header"/>
      <w:jc w:val="right"/>
    </w:pPr>
    <w:r>
      <w:rPr>
        <w:noProof/>
        <w:lang w:eastAsia="sv-SE"/>
      </w:rPr>
      <w:drawing>
        <wp:anchor distT="0" distB="0" distL="114300" distR="114300" simplePos="0" relativeHeight="251662335" behindDoc="0" locked="1" layoutInCell="1" allowOverlap="1" wp14:anchorId="483EE6E4" wp14:editId="302C9F42">
          <wp:simplePos x="0" y="0"/>
          <wp:positionH relativeFrom="page">
            <wp:posOffset>1743075</wp:posOffset>
          </wp:positionH>
          <wp:positionV relativeFrom="page">
            <wp:posOffset>361950</wp:posOffset>
          </wp:positionV>
          <wp:extent cx="2383200" cy="396000"/>
          <wp:effectExtent l="0" t="0" r="0" b="4445"/>
          <wp:wrapNone/>
          <wp:docPr id="8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87936" behindDoc="0" locked="1" layoutInCell="1" allowOverlap="1" wp14:anchorId="3AE66611" wp14:editId="33E671C5">
              <wp:simplePos x="0" y="0"/>
              <wp:positionH relativeFrom="page">
                <wp:posOffset>1674495</wp:posOffset>
              </wp:positionH>
              <wp:positionV relativeFrom="page">
                <wp:posOffset>360045</wp:posOffset>
              </wp:positionV>
              <wp:extent cx="0" cy="1656000"/>
              <wp:effectExtent l="0" t="0" r="38100" b="20955"/>
              <wp:wrapNone/>
              <wp:docPr id="6" name="Rak koppli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656000"/>
                      </a:xfrm>
                      <a:prstGeom prst="line">
                        <a:avLst/>
                      </a:prstGeom>
                      <a:ln>
                        <a:solidFill>
                          <a:srgbClr val="231F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9F386F" id="Rak koppling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1.85pt,28.35pt" to="131.85pt,1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" strokecolor="#231f20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  <w:lang w:eastAsia="sv-SE"/>
      </w:rPr>
      <w:drawing>
        <wp:anchor distT="0" distB="0" distL="114300" distR="114300" simplePos="0" relativeHeight="251686912" behindDoc="0" locked="1" layoutInCell="1" allowOverlap="1" wp14:anchorId="2AA75302" wp14:editId="70282F4B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70000" cy="360000"/>
          <wp:effectExtent l="0" t="0" r="0" b="2540"/>
          <wp:wrapNone/>
          <wp:docPr id="9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AC136D" w14:textId="77777777" w:rsidR="00F82AE7" w:rsidRDefault="006A669F" w:rsidP="00E726A2">
    <w:pPr>
      <w:pStyle w:val="Header"/>
      <w:jc w:val="right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50AB3998" wp14:editId="53CD650B">
              <wp:simplePos x="0" y="0"/>
              <wp:positionH relativeFrom="page">
                <wp:posOffset>1674495</wp:posOffset>
              </wp:positionH>
              <wp:positionV relativeFrom="page">
                <wp:posOffset>360045</wp:posOffset>
              </wp:positionV>
              <wp:extent cx="0" cy="1656000"/>
              <wp:effectExtent l="0" t="0" r="38100" b="20955"/>
              <wp:wrapNone/>
              <wp:docPr id="3" name="Rak koppli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656000"/>
                      </a:xfrm>
                      <a:prstGeom prst="line">
                        <a:avLst/>
                      </a:prstGeom>
                      <a:ln>
                        <a:solidFill>
                          <a:srgbClr val="231F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701DA" id="Rak koppling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1.85pt,28.35pt" to="131.85pt,1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" strokecolor="#231f20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  <w:lang w:eastAsia="sv-SE"/>
      </w:rPr>
      <w:drawing>
        <wp:anchor distT="0" distB="0" distL="114300" distR="114300" simplePos="0" relativeHeight="251671552" behindDoc="0" locked="1" layoutInCell="1" allowOverlap="1" wp14:anchorId="09AA3542" wp14:editId="61C9EBC8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70000" cy="360000"/>
          <wp:effectExtent l="0" t="0" r="0" b="2540"/>
          <wp:wrapNone/>
          <wp:docPr id="1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78AA5" w14:textId="77777777" w:rsidR="006A669F" w:rsidRDefault="006A669F" w:rsidP="0057646F">
    <w:pPr>
      <w:pStyle w:val="Header"/>
    </w:pPr>
    <w:r>
      <w:rPr>
        <w:noProof/>
        <w:lang w:eastAsia="sv-SE"/>
      </w:rPr>
      <w:drawing>
        <wp:anchor distT="0" distB="0" distL="114300" distR="114300" simplePos="0" relativeHeight="251675648" behindDoc="0" locked="1" layoutInCell="1" allowOverlap="1" wp14:anchorId="1D171816" wp14:editId="1A03D584">
          <wp:simplePos x="0" y="0"/>
          <wp:positionH relativeFrom="page">
            <wp:posOffset>306070</wp:posOffset>
          </wp:positionH>
          <wp:positionV relativeFrom="page">
            <wp:posOffset>360045</wp:posOffset>
          </wp:positionV>
          <wp:extent cx="288000" cy="392400"/>
          <wp:effectExtent l="0" t="0" r="0" b="8255"/>
          <wp:wrapNone/>
          <wp:docPr id="15" name="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v-SE"/>
      </w:rPr>
      <w:drawing>
        <wp:anchor distT="0" distB="0" distL="114300" distR="114300" simplePos="0" relativeHeight="251674624" behindDoc="0" locked="1" layoutInCell="1" allowOverlap="1" wp14:anchorId="2022F468" wp14:editId="7807103F">
          <wp:simplePos x="0" y="0"/>
          <wp:positionH relativeFrom="page">
            <wp:posOffset>1743075</wp:posOffset>
          </wp:positionH>
          <wp:positionV relativeFrom="page">
            <wp:posOffset>373380</wp:posOffset>
          </wp:positionV>
          <wp:extent cx="2167200" cy="396000"/>
          <wp:effectExtent l="0" t="0" r="0" b="4445"/>
          <wp:wrapNone/>
          <wp:docPr id="16" name="Logoty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EEB002" w14:textId="77777777" w:rsidR="006A669F" w:rsidRDefault="006A669F">
    <w:pPr>
      <w:pStyle w:val="Header"/>
    </w:pPr>
  </w:p>
  <w:p w14:paraId="32E3354A" w14:textId="77777777" w:rsidR="006A669F" w:rsidRDefault="006A6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424CA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D083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C0A21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88AC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A745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3E0A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7EC5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2894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CAA1B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3F01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0A8E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D0BDE"/>
    <w:multiLevelType w:val="hybridMultilevel"/>
    <w:tmpl w:val="E7F2F2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10D4C"/>
    <w:multiLevelType w:val="multilevel"/>
    <w:tmpl w:val="7DB6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429A2"/>
    <w:multiLevelType w:val="multilevel"/>
    <w:tmpl w:val="233865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D303D3D"/>
    <w:multiLevelType w:val="multilevel"/>
    <w:tmpl w:val="2D60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87"/>
    <w:rsid w:val="00020F9F"/>
    <w:rsid w:val="00023B47"/>
    <w:rsid w:val="00024A04"/>
    <w:rsid w:val="00024CB9"/>
    <w:rsid w:val="00045595"/>
    <w:rsid w:val="000462DE"/>
    <w:rsid w:val="00053690"/>
    <w:rsid w:val="00062270"/>
    <w:rsid w:val="00063B46"/>
    <w:rsid w:val="0006551C"/>
    <w:rsid w:val="0008401C"/>
    <w:rsid w:val="000874D0"/>
    <w:rsid w:val="000C01C6"/>
    <w:rsid w:val="000C7A07"/>
    <w:rsid w:val="000D348C"/>
    <w:rsid w:val="000D3DBB"/>
    <w:rsid w:val="000D549B"/>
    <w:rsid w:val="000E3507"/>
    <w:rsid w:val="00105686"/>
    <w:rsid w:val="00110B6C"/>
    <w:rsid w:val="001113E2"/>
    <w:rsid w:val="00144FBF"/>
    <w:rsid w:val="00153DDB"/>
    <w:rsid w:val="001601EB"/>
    <w:rsid w:val="00161C92"/>
    <w:rsid w:val="0016423D"/>
    <w:rsid w:val="00177CFE"/>
    <w:rsid w:val="00185251"/>
    <w:rsid w:val="00194418"/>
    <w:rsid w:val="001B15B4"/>
    <w:rsid w:val="001C6526"/>
    <w:rsid w:val="001D25CF"/>
    <w:rsid w:val="001D5ADE"/>
    <w:rsid w:val="001F1A48"/>
    <w:rsid w:val="001F2B61"/>
    <w:rsid w:val="001F337D"/>
    <w:rsid w:val="001F6AC1"/>
    <w:rsid w:val="002016CB"/>
    <w:rsid w:val="00214EEB"/>
    <w:rsid w:val="00224418"/>
    <w:rsid w:val="002338DC"/>
    <w:rsid w:val="00235F22"/>
    <w:rsid w:val="00254791"/>
    <w:rsid w:val="002658D7"/>
    <w:rsid w:val="00265B0C"/>
    <w:rsid w:val="002736ED"/>
    <w:rsid w:val="0028599F"/>
    <w:rsid w:val="002A30FE"/>
    <w:rsid w:val="002A332C"/>
    <w:rsid w:val="00320B83"/>
    <w:rsid w:val="003215A2"/>
    <w:rsid w:val="00357A18"/>
    <w:rsid w:val="003600AE"/>
    <w:rsid w:val="00387D09"/>
    <w:rsid w:val="003C262B"/>
    <w:rsid w:val="003E160A"/>
    <w:rsid w:val="003F6705"/>
    <w:rsid w:val="00401852"/>
    <w:rsid w:val="00401F5F"/>
    <w:rsid w:val="00441035"/>
    <w:rsid w:val="00443D74"/>
    <w:rsid w:val="00460378"/>
    <w:rsid w:val="004610B7"/>
    <w:rsid w:val="004614D1"/>
    <w:rsid w:val="00466CE4"/>
    <w:rsid w:val="00472287"/>
    <w:rsid w:val="00485005"/>
    <w:rsid w:val="00485196"/>
    <w:rsid w:val="004A7B4C"/>
    <w:rsid w:val="004B273C"/>
    <w:rsid w:val="004C3064"/>
    <w:rsid w:val="004C65A0"/>
    <w:rsid w:val="004C6774"/>
    <w:rsid w:val="004D0BD2"/>
    <w:rsid w:val="004D4093"/>
    <w:rsid w:val="004E10DC"/>
    <w:rsid w:val="00501C1A"/>
    <w:rsid w:val="00507150"/>
    <w:rsid w:val="00540FB9"/>
    <w:rsid w:val="00556980"/>
    <w:rsid w:val="005752B8"/>
    <w:rsid w:val="0057646F"/>
    <w:rsid w:val="00597261"/>
    <w:rsid w:val="005A4295"/>
    <w:rsid w:val="005A7F0B"/>
    <w:rsid w:val="005B0F94"/>
    <w:rsid w:val="005C165C"/>
    <w:rsid w:val="00605D55"/>
    <w:rsid w:val="00641B68"/>
    <w:rsid w:val="00683F19"/>
    <w:rsid w:val="00687653"/>
    <w:rsid w:val="006A05C2"/>
    <w:rsid w:val="006A669F"/>
    <w:rsid w:val="006B1171"/>
    <w:rsid w:val="007013D7"/>
    <w:rsid w:val="00704B6F"/>
    <w:rsid w:val="007061EF"/>
    <w:rsid w:val="00734C0B"/>
    <w:rsid w:val="00737CD7"/>
    <w:rsid w:val="00740791"/>
    <w:rsid w:val="00767846"/>
    <w:rsid w:val="007741CE"/>
    <w:rsid w:val="0078347B"/>
    <w:rsid w:val="007A1657"/>
    <w:rsid w:val="007A1F0A"/>
    <w:rsid w:val="007A1FBF"/>
    <w:rsid w:val="007A5A52"/>
    <w:rsid w:val="007E1098"/>
    <w:rsid w:val="007E355B"/>
    <w:rsid w:val="007E36F0"/>
    <w:rsid w:val="007F4291"/>
    <w:rsid w:val="008257E2"/>
    <w:rsid w:val="008302FC"/>
    <w:rsid w:val="00837AB5"/>
    <w:rsid w:val="00841984"/>
    <w:rsid w:val="00860659"/>
    <w:rsid w:val="008931BA"/>
    <w:rsid w:val="008A52B0"/>
    <w:rsid w:val="008C4A66"/>
    <w:rsid w:val="008D6A94"/>
    <w:rsid w:val="008E2A17"/>
    <w:rsid w:val="009013D2"/>
    <w:rsid w:val="00941194"/>
    <w:rsid w:val="009428AF"/>
    <w:rsid w:val="00942E57"/>
    <w:rsid w:val="00946C7F"/>
    <w:rsid w:val="00956C7E"/>
    <w:rsid w:val="0098678C"/>
    <w:rsid w:val="009A0E68"/>
    <w:rsid w:val="009A6591"/>
    <w:rsid w:val="009A6E85"/>
    <w:rsid w:val="00A00D12"/>
    <w:rsid w:val="00A221BB"/>
    <w:rsid w:val="00A37B2E"/>
    <w:rsid w:val="00A41468"/>
    <w:rsid w:val="00A47D10"/>
    <w:rsid w:val="00A52332"/>
    <w:rsid w:val="00A74880"/>
    <w:rsid w:val="00AC0E6A"/>
    <w:rsid w:val="00AE026D"/>
    <w:rsid w:val="00AE19D1"/>
    <w:rsid w:val="00B0239C"/>
    <w:rsid w:val="00B047D5"/>
    <w:rsid w:val="00B0647B"/>
    <w:rsid w:val="00B3082E"/>
    <w:rsid w:val="00B53934"/>
    <w:rsid w:val="00B8348A"/>
    <w:rsid w:val="00B92D72"/>
    <w:rsid w:val="00BA13AF"/>
    <w:rsid w:val="00BB1B2D"/>
    <w:rsid w:val="00BE033A"/>
    <w:rsid w:val="00C31554"/>
    <w:rsid w:val="00C34BA7"/>
    <w:rsid w:val="00C51B94"/>
    <w:rsid w:val="00C524B9"/>
    <w:rsid w:val="00C67A15"/>
    <w:rsid w:val="00C7483A"/>
    <w:rsid w:val="00C81A8F"/>
    <w:rsid w:val="00C96C2A"/>
    <w:rsid w:val="00CA6A49"/>
    <w:rsid w:val="00CA716B"/>
    <w:rsid w:val="00CB12CB"/>
    <w:rsid w:val="00CB358D"/>
    <w:rsid w:val="00CE5EB9"/>
    <w:rsid w:val="00CF0F10"/>
    <w:rsid w:val="00CF1C38"/>
    <w:rsid w:val="00CF4ABA"/>
    <w:rsid w:val="00D046E3"/>
    <w:rsid w:val="00D2213B"/>
    <w:rsid w:val="00D24665"/>
    <w:rsid w:val="00D24FBE"/>
    <w:rsid w:val="00D51369"/>
    <w:rsid w:val="00D51C87"/>
    <w:rsid w:val="00D60306"/>
    <w:rsid w:val="00D72948"/>
    <w:rsid w:val="00D7406C"/>
    <w:rsid w:val="00D91FCB"/>
    <w:rsid w:val="00D968B7"/>
    <w:rsid w:val="00DA1138"/>
    <w:rsid w:val="00DA511D"/>
    <w:rsid w:val="00DB20DA"/>
    <w:rsid w:val="00DD699C"/>
    <w:rsid w:val="00DE318D"/>
    <w:rsid w:val="00DE54D2"/>
    <w:rsid w:val="00E26422"/>
    <w:rsid w:val="00E726A2"/>
    <w:rsid w:val="00E7270E"/>
    <w:rsid w:val="00E77C58"/>
    <w:rsid w:val="00E92BA2"/>
    <w:rsid w:val="00EA15B8"/>
    <w:rsid w:val="00EA1C32"/>
    <w:rsid w:val="00EA3826"/>
    <w:rsid w:val="00EC09F5"/>
    <w:rsid w:val="00EC0E38"/>
    <w:rsid w:val="00ED4DD7"/>
    <w:rsid w:val="00EE4787"/>
    <w:rsid w:val="00EF448E"/>
    <w:rsid w:val="00EF4EF0"/>
    <w:rsid w:val="00F10022"/>
    <w:rsid w:val="00F30BF9"/>
    <w:rsid w:val="00F32F8B"/>
    <w:rsid w:val="00F4047D"/>
    <w:rsid w:val="00F457A5"/>
    <w:rsid w:val="00F62A01"/>
    <w:rsid w:val="00F70179"/>
    <w:rsid w:val="00F82AE7"/>
    <w:rsid w:val="00F87F1B"/>
    <w:rsid w:val="00FA2055"/>
    <w:rsid w:val="00FA6D97"/>
    <w:rsid w:val="00FB10BE"/>
    <w:rsid w:val="00FB1AAF"/>
    <w:rsid w:val="00FC1150"/>
    <w:rsid w:val="00FC1700"/>
    <w:rsid w:val="00FD1E27"/>
    <w:rsid w:val="00FE1A1C"/>
    <w:rsid w:val="00FE6418"/>
    <w:rsid w:val="00FF0133"/>
    <w:rsid w:val="00FF03FC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171D137"/>
  <w15:docId w15:val="{B64F6653-06AE-4B4F-B8F7-18D0128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52"/>
    <w:rPr>
      <w:rFonts w:cstheme="minorHAns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332"/>
    <w:pPr>
      <w:keepNext/>
      <w:keepLines/>
      <w:numPr>
        <w:numId w:val="3"/>
      </w:numPr>
      <w:spacing w:before="480" w:after="120"/>
      <w:outlineLvl w:val="0"/>
    </w:pPr>
    <w:rPr>
      <w:rFonts w:asciiTheme="majorHAnsi" w:eastAsiaTheme="majorEastAsia" w:hAnsiTheme="majorHAnsi" w:cstheme="majorHAnsi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28AF"/>
    <w:pPr>
      <w:keepNext/>
      <w:keepLines/>
      <w:numPr>
        <w:ilvl w:val="1"/>
        <w:numId w:val="3"/>
      </w:numPr>
      <w:spacing w:before="240" w:after="0"/>
      <w:ind w:left="578" w:hanging="578"/>
      <w:outlineLvl w:val="1"/>
    </w:pPr>
    <w:rPr>
      <w:rFonts w:asciiTheme="majorHAnsi" w:eastAsiaTheme="majorEastAsia" w:hAnsiTheme="majorHAnsi" w:cstheme="majorHAnsi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28AF"/>
    <w:pPr>
      <w:keepNext/>
      <w:keepLines/>
      <w:numPr>
        <w:ilvl w:val="2"/>
        <w:numId w:val="3"/>
      </w:numPr>
      <w:spacing w:before="240" w:after="0"/>
      <w:outlineLvl w:val="2"/>
    </w:pPr>
    <w:rPr>
      <w:rFonts w:asciiTheme="majorHAnsi" w:eastAsiaTheme="majorEastAsia" w:hAnsiTheme="majorHAnsi" w:cstheme="maj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9428AF"/>
    <w:pPr>
      <w:keepNext/>
      <w:keepLines/>
      <w:numPr>
        <w:ilvl w:val="3"/>
        <w:numId w:val="3"/>
      </w:numPr>
      <w:spacing w:before="240" w:after="0"/>
      <w:ind w:left="862" w:hanging="862"/>
      <w:outlineLvl w:val="3"/>
    </w:pPr>
    <w:rPr>
      <w:rFonts w:asciiTheme="majorHAnsi" w:eastAsiaTheme="majorEastAsia" w:hAnsiTheme="majorHAnsi" w:cstheme="maj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6B117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6B117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6B117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846"/>
    <w:pPr>
      <w:tabs>
        <w:tab w:val="left" w:pos="6804"/>
      </w:tabs>
      <w:spacing w:after="0" w:line="240" w:lineRule="auto"/>
      <w:ind w:right="-1332"/>
    </w:pPr>
    <w:rPr>
      <w:sz w:val="60"/>
    </w:rPr>
  </w:style>
  <w:style w:type="character" w:customStyle="1" w:styleId="HeaderChar">
    <w:name w:val="Header Char"/>
    <w:basedOn w:val="DefaultParagraphFont"/>
    <w:link w:val="Header"/>
    <w:uiPriority w:val="99"/>
    <w:rsid w:val="00767846"/>
    <w:rPr>
      <w:rFonts w:cstheme="minorHAnsi"/>
      <w:color w:val="000000"/>
      <w:sz w:val="60"/>
    </w:rPr>
  </w:style>
  <w:style w:type="paragraph" w:styleId="Footer">
    <w:name w:val="footer"/>
    <w:basedOn w:val="Normal"/>
    <w:link w:val="FooterChar"/>
    <w:uiPriority w:val="99"/>
    <w:unhideWhenUsed/>
    <w:rsid w:val="00EF4EF0"/>
    <w:pPr>
      <w:tabs>
        <w:tab w:val="center" w:pos="4513"/>
        <w:tab w:val="right" w:pos="9026"/>
      </w:tabs>
      <w:spacing w:after="0" w:line="18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F4EF0"/>
    <w:rPr>
      <w:rFonts w:cstheme="minorHAnsi"/>
      <w:color w:val="000000"/>
      <w:sz w:val="16"/>
    </w:rPr>
  </w:style>
  <w:style w:type="table" w:styleId="TableGrid">
    <w:name w:val="Table Grid"/>
    <w:basedOn w:val="TableNormal"/>
    <w:rsid w:val="006B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1B94"/>
    <w:rPr>
      <w:rFonts w:asciiTheme="majorHAnsi" w:eastAsiaTheme="majorEastAsia" w:hAnsiTheme="majorHAnsi" w:cstheme="majorHAnsi"/>
      <w:color w:val="000000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B94"/>
    <w:rPr>
      <w:rFonts w:asciiTheme="majorHAnsi" w:eastAsiaTheme="majorEastAsia" w:hAnsiTheme="majorHAnsi" w:cstheme="majorHAnsi"/>
      <w:color w:val="000000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1B94"/>
    <w:rPr>
      <w:rFonts w:asciiTheme="majorHAnsi" w:eastAsiaTheme="majorEastAsia" w:hAnsiTheme="majorHAnsi" w:cstheme="majorHAnsi"/>
      <w:b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9428AF"/>
    <w:rPr>
      <w:rFonts w:asciiTheme="majorHAnsi" w:eastAsiaTheme="majorEastAsia" w:hAnsiTheme="majorHAnsi" w:cstheme="majorHAnsi"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85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852"/>
    <w:rPr>
      <w:rFonts w:asciiTheme="majorHAnsi" w:eastAsiaTheme="majorEastAsia" w:hAnsiTheme="majorHAnsi" w:cstheme="majorBidi"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8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10"/>
    <w:qFormat/>
    <w:rsid w:val="009013D2"/>
    <w:pPr>
      <w:spacing w:after="200" w:line="240" w:lineRule="auto"/>
      <w:textboxTightWrap w:val="firstLineOnly"/>
    </w:pPr>
    <w:rPr>
      <w:iCs/>
      <w:color w:val="auto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B117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39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B11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393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B1171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B1171"/>
    <w:rPr>
      <w:i/>
      <w:iCs/>
      <w:color w:val="auto"/>
    </w:rPr>
  </w:style>
  <w:style w:type="paragraph" w:styleId="NoSpacing">
    <w:name w:val="No Spacing"/>
    <w:uiPriority w:val="11"/>
    <w:rsid w:val="006B1171"/>
    <w:pPr>
      <w:spacing w:after="0" w:line="240" w:lineRule="auto"/>
    </w:pPr>
  </w:style>
  <w:style w:type="paragraph" w:styleId="Quote">
    <w:name w:val="Quote"/>
    <w:aliases w:val="Block quote"/>
    <w:basedOn w:val="Normal"/>
    <w:next w:val="Normal"/>
    <w:link w:val="QuoteChar"/>
    <w:uiPriority w:val="10"/>
    <w:qFormat/>
    <w:rsid w:val="00FC1700"/>
    <w:pPr>
      <w:spacing w:before="200"/>
      <w:ind w:left="862" w:right="862"/>
    </w:pPr>
    <w:rPr>
      <w:iCs/>
      <w:color w:val="auto"/>
      <w:sz w:val="18"/>
    </w:rPr>
  </w:style>
  <w:style w:type="character" w:customStyle="1" w:styleId="QuoteChar">
    <w:name w:val="Quote Char"/>
    <w:aliases w:val="Block quote Char"/>
    <w:basedOn w:val="DefaultParagraphFont"/>
    <w:link w:val="Quote"/>
    <w:uiPriority w:val="10"/>
    <w:rsid w:val="00FC1700"/>
    <w:rPr>
      <w:rFonts w:cstheme="minorHAnsi"/>
      <w:iCs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B117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5393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B11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B11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B117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B117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B11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B1171"/>
    <w:pPr>
      <w:numPr>
        <w:numId w:val="0"/>
      </w:num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1FB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4665"/>
    <w:rPr>
      <w:color w:val="808080"/>
    </w:rPr>
  </w:style>
  <w:style w:type="paragraph" w:styleId="ListParagraph">
    <w:name w:val="List Paragraph"/>
    <w:basedOn w:val="Normal"/>
    <w:uiPriority w:val="34"/>
    <w:unhideWhenUsed/>
    <w:rsid w:val="00F87F1B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F87F1B"/>
  </w:style>
  <w:style w:type="paragraph" w:customStyle="1" w:styleId="Dokumenttyp">
    <w:name w:val="Dokumenttyp"/>
    <w:basedOn w:val="Normal"/>
    <w:uiPriority w:val="11"/>
    <w:rsid w:val="00EF4EF0"/>
    <w:pPr>
      <w:spacing w:after="120"/>
    </w:pPr>
    <w:rPr>
      <w:sz w:val="44"/>
    </w:rPr>
  </w:style>
  <w:style w:type="paragraph" w:customStyle="1" w:styleId="Titel">
    <w:name w:val="Titel"/>
    <w:basedOn w:val="Dokumenttyp"/>
    <w:uiPriority w:val="10"/>
    <w:semiHidden/>
    <w:rsid w:val="00EF4EF0"/>
    <w:pPr>
      <w:spacing w:before="1440" w:after="0"/>
    </w:pPr>
    <w:rPr>
      <w:sz w:val="60"/>
      <w:szCs w:val="60"/>
    </w:rPr>
  </w:style>
  <w:style w:type="paragraph" w:customStyle="1" w:styleId="Frfattarruta">
    <w:name w:val="Författarruta"/>
    <w:basedOn w:val="Normal"/>
    <w:uiPriority w:val="11"/>
    <w:rsid w:val="00EF4EF0"/>
    <w:pPr>
      <w:spacing w:after="0"/>
    </w:pPr>
    <w:rPr>
      <w:i/>
    </w:rPr>
  </w:style>
  <w:style w:type="paragraph" w:styleId="TOC1">
    <w:name w:val="toc 1"/>
    <w:basedOn w:val="Normal"/>
    <w:next w:val="Normal"/>
    <w:autoRedefine/>
    <w:uiPriority w:val="39"/>
    <w:unhideWhenUsed/>
    <w:rsid w:val="001F337D"/>
    <w:pPr>
      <w:tabs>
        <w:tab w:val="right" w:leader="dot" w:pos="9350"/>
      </w:tabs>
      <w:spacing w:before="120" w:after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F337D"/>
    <w:pPr>
      <w:tabs>
        <w:tab w:val="right" w:leader="dot" w:pos="9350"/>
      </w:tabs>
      <w:spacing w:after="0"/>
      <w:ind w:left="221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F4EF0"/>
    <w:pPr>
      <w:spacing w:after="0"/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53690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690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690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690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690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690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14EEB"/>
  </w:style>
  <w:style w:type="paragraph" w:customStyle="1" w:styleId="Bilagor">
    <w:name w:val="Bilagor"/>
    <w:basedOn w:val="Titel"/>
    <w:next w:val="Normal"/>
    <w:uiPriority w:val="11"/>
    <w:semiHidden/>
    <w:unhideWhenUsed/>
    <w:qFormat/>
    <w:rsid w:val="00357A18"/>
    <w:pPr>
      <w:spacing w:before="160"/>
    </w:pPr>
    <w:rPr>
      <w:sz w:val="34"/>
      <w:szCs w:val="34"/>
    </w:rPr>
  </w:style>
  <w:style w:type="paragraph" w:customStyle="1" w:styleId="Equation">
    <w:name w:val="Equation"/>
    <w:next w:val="Normal"/>
    <w:uiPriority w:val="10"/>
    <w:qFormat/>
    <w:rsid w:val="007061EF"/>
    <w:pPr>
      <w:ind w:left="624"/>
    </w:pPr>
    <w:rPr>
      <w:rFonts w:ascii="Cambria Math" w:hAnsi="Cambria Math" w:cstheme="minorHAnsi"/>
      <w:i/>
      <w:iCs/>
      <w:color w:val="000000"/>
    </w:rPr>
  </w:style>
  <w:style w:type="paragraph" w:customStyle="1" w:styleId="Ekvation">
    <w:name w:val="Ekvation"/>
    <w:basedOn w:val="Normal"/>
    <w:uiPriority w:val="13"/>
    <w:semiHidden/>
    <w:unhideWhenUsed/>
    <w:rsid w:val="00E77C58"/>
    <w:pPr>
      <w:spacing w:before="120" w:after="0" w:line="240" w:lineRule="auto"/>
    </w:pPr>
    <w:rPr>
      <w:rFonts w:ascii="Times New Roman" w:eastAsia="Times New Roman" w:hAnsi="Times New Roman" w:cs="Times New Roman"/>
      <w:i/>
      <w:color w:val="auto"/>
      <w:szCs w:val="24"/>
      <w:lang w:eastAsia="sv-SE"/>
    </w:rPr>
  </w:style>
  <w:style w:type="paragraph" w:customStyle="1" w:styleId="Equationnumber">
    <w:name w:val="Equation number"/>
    <w:basedOn w:val="Normal"/>
    <w:uiPriority w:val="10"/>
    <w:qFormat/>
    <w:rsid w:val="00E77C58"/>
    <w:pPr>
      <w:spacing w:before="120" w:after="0" w:line="240" w:lineRule="auto"/>
    </w:pPr>
    <w:rPr>
      <w:i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F70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79"/>
    <w:rPr>
      <w:rFonts w:cstheme="minorHAns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79"/>
    <w:rPr>
      <w:rFonts w:cstheme="minorHAnsi"/>
      <w:b/>
      <w:bCs/>
      <w:color w:val="000000"/>
      <w:sz w:val="20"/>
      <w:szCs w:val="20"/>
    </w:rPr>
  </w:style>
  <w:style w:type="paragraph" w:customStyle="1" w:styleId="Default">
    <w:name w:val="Default"/>
    <w:rsid w:val="00F404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01C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tnayetbelachew/Downloads/essa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923A51C36FFA48842A606E343F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2CAED-E6CC-BD41-A536-70294D187DDA}"/>
      </w:docPartPr>
      <w:docPartBody>
        <w:p w:rsidR="008F5FC2" w:rsidRDefault="000E51FE">
          <w:pPr>
            <w:pStyle w:val="29923A51C36FFA48842A606E343F9BC0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7D0AC32F5575CF448BF90EEEFCB9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F412-33E7-5245-9965-5321021CB6AA}"/>
      </w:docPartPr>
      <w:docPartBody>
        <w:p w:rsidR="008F5FC2" w:rsidRDefault="000E51FE">
          <w:pPr>
            <w:pStyle w:val="7D0AC32F5575CF448BF90EEEFCB9D2D1"/>
          </w:pPr>
          <w:r w:rsidRPr="00586C4B">
            <w:rPr>
              <w:rStyle w:val="PlaceholderText"/>
              <w:i/>
            </w:rPr>
            <w:t>[</w:t>
          </w:r>
          <w:r>
            <w:rPr>
              <w:rStyle w:val="PlaceholderText"/>
              <w:i/>
            </w:rPr>
            <w:t>Subtit</w:t>
          </w:r>
          <w:r w:rsidRPr="00586C4B">
            <w:rPr>
              <w:rStyle w:val="PlaceholderText"/>
              <w:i/>
            </w:rPr>
            <w:t>l</w:t>
          </w:r>
          <w:r>
            <w:rPr>
              <w:rStyle w:val="PlaceholderText"/>
              <w:i/>
            </w:rPr>
            <w:t>e</w:t>
          </w:r>
          <w:r w:rsidRPr="00586C4B">
            <w:rPr>
              <w:rStyle w:val="PlaceholderText"/>
              <w:i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C2"/>
    <w:rsid w:val="000E51FE"/>
    <w:rsid w:val="008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23A51C36FFA48842A606E343F9BC0">
    <w:name w:val="29923A51C36FFA48842A606E343F9BC0"/>
  </w:style>
  <w:style w:type="paragraph" w:customStyle="1" w:styleId="7D0AC32F5575CF448BF90EEEFCB9D2D1">
    <w:name w:val="7D0AC32F5575CF448BF90EEEFCB9D2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Småland">
      <a:dk1>
        <a:sysClr val="windowText" lastClr="000000"/>
      </a:dk1>
      <a:lt1>
        <a:sysClr val="window" lastClr="FFFFFF"/>
      </a:lt1>
      <a:dk2>
        <a:srgbClr val="747474"/>
      </a:dk2>
      <a:lt2>
        <a:srgbClr val="FFFFFF"/>
      </a:lt2>
      <a:accent1>
        <a:srgbClr val="FFE000"/>
      </a:accent1>
      <a:accent2>
        <a:srgbClr val="B71234"/>
      </a:accent2>
      <a:accent3>
        <a:srgbClr val="557630"/>
      </a:accent3>
      <a:accent4>
        <a:srgbClr val="006983"/>
      </a:accent4>
      <a:accent5>
        <a:srgbClr val="928B81"/>
      </a:accent5>
      <a:accent6>
        <a:srgbClr val="C55E9B"/>
      </a:accent6>
      <a:hlink>
        <a:srgbClr val="0000FF"/>
      </a:hlink>
      <a:folHlink>
        <a:srgbClr val="800080"/>
      </a:folHlink>
    </a:clrScheme>
    <a:fontScheme name="Linnéuniversitete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B71481-7C04-437E-AF75-1BE11EF1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essay_template.dotx</Template>
  <TotalTime>1</TotalTime>
  <Pages>7</Pages>
  <Words>1002</Words>
  <Characters>5712</Characters>
  <Application>Microsoft Office Word</Application>
  <DocSecurity>0</DocSecurity>
  <Lines>47</Lines>
  <Paragraphs>13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Rubriker</vt:lpstr>
      </vt:variant>
      <vt:variant>
        <vt:i4>12</vt:i4>
      </vt:variant>
      <vt:variant>
        <vt:lpstr>Titel</vt:lpstr>
      </vt:variant>
      <vt:variant>
        <vt:i4>1</vt:i4>
      </vt:variant>
    </vt:vector>
  </HeadingPairs>
  <TitlesOfParts>
    <vt:vector size="15" baseType="lpstr">
      <vt:lpstr>[Title]</vt:lpstr>
      <vt:lpstr>[Title]</vt:lpstr>
      <vt:lpstr>Introduction</vt:lpstr>
      <vt:lpstr>Example: Heading 1</vt:lpstr>
      <vt:lpstr>    Equations</vt:lpstr>
      <vt:lpstr>    Pictures and tables</vt:lpstr>
      <vt:lpstr>    Quotations</vt:lpstr>
      <vt:lpstr>        Heading 3 </vt:lpstr>
      <vt:lpstr>Tips</vt:lpstr>
      <vt:lpstr>    Quotations from the web and from other documents</vt:lpstr>
      <vt:lpstr>    Font size</vt:lpstr>
      <vt:lpstr>    Text width and margins</vt:lpstr>
      <vt:lpstr>    New paragraph and page</vt:lpstr>
      <vt:lpstr>    Page breaks</vt:lpstr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/>
  <dc:creator>Microsoft Office User</dc:creator>
  <cp:keywords/>
  <dc:description/>
  <cp:lastModifiedBy>yetnayet belachew</cp:lastModifiedBy>
  <cp:revision>2</cp:revision>
  <cp:lastPrinted>2018-04-03T13:41:00Z</cp:lastPrinted>
  <dcterms:created xsi:type="dcterms:W3CDTF">2022-02-11T22:14:00Z</dcterms:created>
  <dcterms:modified xsi:type="dcterms:W3CDTF">2022-02-11T22:14:00Z</dcterms:modified>
  <cp:version>4</cp:version>
</cp:coreProperties>
</file>